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807"/>
        <w:gridCol w:w="3255"/>
      </w:tblGrid>
      <w:tr w:rsidR="00E0614F" w:rsidRPr="006733FD" w14:paraId="4C29D3CE" w14:textId="77777777" w:rsidTr="000C79F9">
        <w:tc>
          <w:tcPr>
            <w:tcW w:w="5807" w:type="dxa"/>
          </w:tcPr>
          <w:p w14:paraId="11416E45" w14:textId="6D7F2916" w:rsidR="00E0614F" w:rsidRPr="006733FD" w:rsidRDefault="00904285" w:rsidP="00E0614F">
            <w:pPr>
              <w:pStyle w:val="Title"/>
            </w:pPr>
            <w:r w:rsidRPr="006733FD">
              <w:t xml:space="preserve">Ekonomiklass </w:t>
            </w:r>
          </w:p>
        </w:tc>
        <w:tc>
          <w:tcPr>
            <w:tcW w:w="3255" w:type="dxa"/>
          </w:tcPr>
          <w:p w14:paraId="16300B2F" w14:textId="47DF537D" w:rsidR="00E0614F" w:rsidRPr="006733FD" w:rsidRDefault="000F1A34" w:rsidP="00E0614F">
            <w:pPr>
              <w:jc w:val="right"/>
            </w:pPr>
            <w:r>
              <w:t>23 september 2021</w:t>
            </w:r>
          </w:p>
        </w:tc>
      </w:tr>
    </w:tbl>
    <w:p w14:paraId="7BAF557B" w14:textId="77777777" w:rsidR="00E0614F" w:rsidRPr="006733FD" w:rsidRDefault="00E0614F" w:rsidP="00B15C9A"/>
    <w:p w14:paraId="106F531C" w14:textId="77777777" w:rsidR="00B15C9A" w:rsidRPr="006733FD" w:rsidRDefault="00B15C9A" w:rsidP="00B15C9A">
      <w:r w:rsidRPr="006733FD">
        <w:rPr>
          <w:b/>
          <w:bCs/>
        </w:rPr>
        <w:t>Beskrivning</w:t>
      </w:r>
      <w:r w:rsidRPr="006733FD">
        <w:t>:</w:t>
      </w:r>
    </w:p>
    <w:p w14:paraId="19D423BA" w14:textId="44EFF384" w:rsidR="00B15C9A" w:rsidRPr="006733FD" w:rsidRDefault="00B15C9A" w:rsidP="00B15C9A">
      <w:r w:rsidRPr="006733FD">
        <w:t xml:space="preserve">I den här övningen ska vi </w:t>
      </w:r>
      <w:r w:rsidR="009603FA" w:rsidRPr="006733FD">
        <w:t>skapa ett projekt som</w:t>
      </w:r>
      <w:r w:rsidR="00904285" w:rsidRPr="006733FD">
        <w:t xml:space="preserve"> får utgöra grunden till en klass för ekonomiska beräkningar.</w:t>
      </w:r>
      <w:r w:rsidR="00E97214" w:rsidRPr="006733FD">
        <w:t xml:space="preserve"> </w:t>
      </w:r>
    </w:p>
    <w:p w14:paraId="7A6B6624" w14:textId="77777777" w:rsidR="00B46E2F" w:rsidRPr="006733FD" w:rsidRDefault="00B46E2F" w:rsidP="00B46E2F">
      <w:r w:rsidRPr="006733FD">
        <w:rPr>
          <w:b/>
          <w:bCs/>
        </w:rPr>
        <w:t>Kursplanstermer som berörs av uppgiften</w:t>
      </w:r>
      <w:r w:rsidRPr="006733FD">
        <w:t>:</w:t>
      </w:r>
    </w:p>
    <w:tbl>
      <w:tblPr>
        <w:tblStyle w:val="GridTable2-Accent3"/>
        <w:tblW w:w="0" w:type="auto"/>
        <w:tblLook w:val="0420" w:firstRow="1" w:lastRow="0" w:firstColumn="0" w:lastColumn="0" w:noHBand="0" w:noVBand="1"/>
      </w:tblPr>
      <w:tblGrid>
        <w:gridCol w:w="4099"/>
        <w:gridCol w:w="4973"/>
      </w:tblGrid>
      <w:tr w:rsidR="007D10F8" w:rsidRPr="006733FD" w14:paraId="78CF69BD" w14:textId="77777777" w:rsidTr="007D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tcW w:w="0" w:type="auto"/>
            <w:hideMark/>
          </w:tcPr>
          <w:p w14:paraId="053A6F8A" w14:textId="77777777" w:rsidR="007D10F8" w:rsidRPr="006733FD" w:rsidRDefault="007D10F8" w:rsidP="00B46E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sv-SE"/>
              </w:rPr>
              <w:t>Mål</w:t>
            </w:r>
          </w:p>
        </w:tc>
        <w:tc>
          <w:tcPr>
            <w:tcW w:w="0" w:type="auto"/>
            <w:hideMark/>
          </w:tcPr>
          <w:p w14:paraId="2DD5A95F" w14:textId="77777777" w:rsidR="007D10F8" w:rsidRPr="006733FD" w:rsidRDefault="007D10F8" w:rsidP="00B46E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000000"/>
                <w:sz w:val="15"/>
                <w:szCs w:val="15"/>
                <w:lang w:eastAsia="sv-SE"/>
              </w:rPr>
              <w:t>För godkänt krävs</w:t>
            </w:r>
          </w:p>
        </w:tc>
      </w:tr>
      <w:tr w:rsidR="007D10F8" w:rsidRPr="006733FD" w14:paraId="41327AE3" w14:textId="77777777" w:rsidTr="007D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0" w:type="auto"/>
            <w:hideMark/>
          </w:tcPr>
          <w:p w14:paraId="1D39EF81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Kunskaper kring typer, variabler, operationer, uttryck, villkorssatser och loopar inom programmering.</w:t>
            </w:r>
          </w:p>
        </w:tc>
        <w:tc>
          <w:tcPr>
            <w:tcW w:w="0" w:type="auto"/>
            <w:hideMark/>
          </w:tcPr>
          <w:p w14:paraId="52A5E441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Den studerande redogör för hur typer, variabler, uttryck, villkorssatser och loopar används inom programmering.</w:t>
            </w:r>
          </w:p>
        </w:tc>
      </w:tr>
      <w:tr w:rsidR="007D10F8" w:rsidRPr="006733FD" w14:paraId="28207EA3" w14:textId="77777777" w:rsidTr="007D10F8">
        <w:trPr>
          <w:trHeight w:val="504"/>
        </w:trPr>
        <w:tc>
          <w:tcPr>
            <w:tcW w:w="0" w:type="auto"/>
            <w:hideMark/>
          </w:tcPr>
          <w:p w14:paraId="48A1382C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Kunskap kring namngivning och kodstruktur av klasser, metoder och variabler i objektorienterade program.</w:t>
            </w:r>
          </w:p>
        </w:tc>
        <w:tc>
          <w:tcPr>
            <w:tcW w:w="0" w:type="auto"/>
            <w:hideMark/>
          </w:tcPr>
          <w:p w14:paraId="6BF4C46D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Den studerande redogör för hur namngivning och kodstruktur av klasser, metoder och variabler i objektorienterade program används.</w:t>
            </w:r>
          </w:p>
        </w:tc>
      </w:tr>
      <w:tr w:rsidR="007D10F8" w:rsidRPr="006733FD" w14:paraId="2B913A2D" w14:textId="77777777" w:rsidTr="007D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0" w:type="auto"/>
            <w:hideMark/>
          </w:tcPr>
          <w:p w14:paraId="01A70291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Lösa problem i ett datalogiskt sammanhang.</w:t>
            </w:r>
          </w:p>
        </w:tc>
        <w:tc>
          <w:tcPr>
            <w:tcW w:w="0" w:type="auto"/>
            <w:hideMark/>
          </w:tcPr>
          <w:p w14:paraId="7F1A35DC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Den studerande löser problem i datalogiska sammanhang genom att exempelvis bryta ner problemen.</w:t>
            </w:r>
          </w:p>
        </w:tc>
      </w:tr>
      <w:tr w:rsidR="007D10F8" w:rsidRPr="006733FD" w14:paraId="30B14170" w14:textId="77777777" w:rsidTr="007D10F8">
        <w:trPr>
          <w:trHeight w:val="421"/>
        </w:trPr>
        <w:tc>
          <w:tcPr>
            <w:tcW w:w="0" w:type="auto"/>
            <w:hideMark/>
          </w:tcPr>
          <w:p w14:paraId="2FE5E829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Utveckla program med en tydligt objektorienterad struktur.</w:t>
            </w:r>
          </w:p>
        </w:tc>
        <w:tc>
          <w:tcPr>
            <w:tcW w:w="0" w:type="auto"/>
            <w:hideMark/>
          </w:tcPr>
          <w:p w14:paraId="22083A4C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Den studerande utvecklar program med en tydligt objektorienterad struktur.</w:t>
            </w:r>
          </w:p>
        </w:tc>
      </w:tr>
      <w:tr w:rsidR="007D10F8" w:rsidRPr="006733FD" w14:paraId="46C00AEE" w14:textId="77777777" w:rsidTr="007D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tcW w:w="0" w:type="auto"/>
            <w:hideMark/>
          </w:tcPr>
          <w:p w14:paraId="1B2838A3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Förstå och använda sig av datastrukturer inom programmering.</w:t>
            </w:r>
          </w:p>
        </w:tc>
        <w:tc>
          <w:tcPr>
            <w:tcW w:w="0" w:type="auto"/>
            <w:hideMark/>
          </w:tcPr>
          <w:p w14:paraId="71117B9C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Den studerande använder sig av datastrukturer i sin mjukvaruutveckling.</w:t>
            </w:r>
          </w:p>
        </w:tc>
      </w:tr>
      <w:tr w:rsidR="007D10F8" w:rsidRPr="006733FD" w14:paraId="6E8E477B" w14:textId="77777777" w:rsidTr="007D10F8">
        <w:trPr>
          <w:trHeight w:val="23"/>
        </w:trPr>
        <w:tc>
          <w:tcPr>
            <w:tcW w:w="0" w:type="auto"/>
            <w:hideMark/>
          </w:tcPr>
          <w:p w14:paraId="50701EA8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Planera, designa och implementera gränssnitt utifrån användaren.</w:t>
            </w:r>
          </w:p>
        </w:tc>
        <w:tc>
          <w:tcPr>
            <w:tcW w:w="0" w:type="auto"/>
            <w:hideMark/>
          </w:tcPr>
          <w:p w14:paraId="7854F6D5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Den studerande planerar, designar och implementerar gränssnitt utifrån användaren.</w:t>
            </w:r>
          </w:p>
        </w:tc>
      </w:tr>
      <w:tr w:rsidR="007D10F8" w:rsidRPr="006733FD" w14:paraId="5C309798" w14:textId="77777777" w:rsidTr="007D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tcW w:w="0" w:type="auto"/>
            <w:hideMark/>
          </w:tcPr>
          <w:p w14:paraId="63592E7F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Utveckla felfria fristående program.</w:t>
            </w:r>
          </w:p>
        </w:tc>
        <w:tc>
          <w:tcPr>
            <w:tcW w:w="0" w:type="auto"/>
            <w:hideMark/>
          </w:tcPr>
          <w:p w14:paraId="6F599EDE" w14:textId="77777777" w:rsidR="007D10F8" w:rsidRPr="006733FD" w:rsidRDefault="007D10F8" w:rsidP="00B46E2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733FD">
              <w:rPr>
                <w:rFonts w:ascii="Calibri" w:eastAsia="Times New Roman" w:hAnsi="Calibri" w:cs="Calibri"/>
                <w:color w:val="191919"/>
                <w:sz w:val="17"/>
                <w:szCs w:val="17"/>
                <w:lang w:eastAsia="sv-SE"/>
              </w:rPr>
              <w:t>Den studerande skapar felfria fristående program.</w:t>
            </w:r>
          </w:p>
        </w:tc>
      </w:tr>
    </w:tbl>
    <w:p w14:paraId="4F348041" w14:textId="536E7C32" w:rsidR="00B46E2F" w:rsidRDefault="00B46E2F" w:rsidP="00B15C9A">
      <w:pPr>
        <w:rPr>
          <w:b/>
          <w:bCs/>
        </w:rPr>
      </w:pPr>
    </w:p>
    <w:p w14:paraId="509F6AAC" w14:textId="585A89F5" w:rsidR="00982404" w:rsidRPr="00982404" w:rsidRDefault="00982404" w:rsidP="00B15C9A">
      <w:r w:rsidRPr="00982404">
        <w:t>Vi låter oss</w:t>
      </w:r>
      <w:r>
        <w:t xml:space="preserve"> inspireras av </w:t>
      </w:r>
      <w:hyperlink r:id="rId8" w:history="1">
        <w:r w:rsidRPr="006F67FE">
          <w:rPr>
            <w:rStyle w:val="Hyperlink"/>
          </w:rPr>
          <w:t>https://www.fortnox.se/blogg/vad-ar-debet-och-kredit/</w:t>
        </w:r>
      </w:hyperlink>
      <w:r>
        <w:t xml:space="preserve"> </w:t>
      </w:r>
    </w:p>
    <w:p w14:paraId="2C2915E1" w14:textId="77777777" w:rsidR="00B15C9A" w:rsidRPr="006733FD" w:rsidRDefault="00B15C9A" w:rsidP="00B15C9A">
      <w:r w:rsidRPr="006733FD">
        <w:rPr>
          <w:b/>
          <w:bCs/>
        </w:rPr>
        <w:t>Termer för övningen</w:t>
      </w:r>
      <w:r w:rsidRPr="006733FD">
        <w:t>:</w:t>
      </w:r>
    </w:p>
    <w:p w14:paraId="5EF5E5AD" w14:textId="7D7616DF" w:rsidR="00187D0D" w:rsidRDefault="00187D0D" w:rsidP="00B15C9A">
      <w:pPr>
        <w:pStyle w:val="ListParagraph"/>
        <w:numPr>
          <w:ilvl w:val="0"/>
          <w:numId w:val="2"/>
        </w:numPr>
      </w:pPr>
      <w:r>
        <w:t>Transaktion = överföring av pengar från ett konto till ett annat</w:t>
      </w:r>
    </w:p>
    <w:p w14:paraId="3F393187" w14:textId="39C53E5A" w:rsidR="00B15C9A" w:rsidRPr="006733FD" w:rsidRDefault="00E12962" w:rsidP="00B15C9A">
      <w:pPr>
        <w:pStyle w:val="ListParagraph"/>
        <w:numPr>
          <w:ilvl w:val="0"/>
          <w:numId w:val="2"/>
        </w:numPr>
      </w:pPr>
      <w:proofErr w:type="spellStart"/>
      <w:r w:rsidRPr="006733FD">
        <w:t>Debit</w:t>
      </w:r>
      <w:proofErr w:type="spellEnd"/>
      <w:r w:rsidRPr="006733FD">
        <w:t xml:space="preserve"> =</w:t>
      </w:r>
      <w:r w:rsidR="00475BFF">
        <w:t xml:space="preserve"> Vänster kolumn</w:t>
      </w:r>
    </w:p>
    <w:p w14:paraId="4988967D" w14:textId="70631D07" w:rsidR="00E12962" w:rsidRDefault="00E12962" w:rsidP="00B15C9A">
      <w:pPr>
        <w:pStyle w:val="ListParagraph"/>
        <w:numPr>
          <w:ilvl w:val="0"/>
          <w:numId w:val="2"/>
        </w:numPr>
      </w:pPr>
      <w:r w:rsidRPr="006733FD">
        <w:t>Kre</w:t>
      </w:r>
      <w:r w:rsidR="006733FD" w:rsidRPr="006733FD">
        <w:t xml:space="preserve">dit = </w:t>
      </w:r>
      <w:r w:rsidR="00475BFF">
        <w:t>Höger kolumn</w:t>
      </w:r>
    </w:p>
    <w:p w14:paraId="19F5A639" w14:textId="07BAA42B" w:rsidR="00475BFF" w:rsidRDefault="00475BFF" w:rsidP="003E79FC">
      <w:pPr>
        <w:pStyle w:val="ListParagraph"/>
        <w:numPr>
          <w:ilvl w:val="0"/>
          <w:numId w:val="2"/>
        </w:numPr>
      </w:pPr>
      <w:r>
        <w:t>Kontoplan = Lista på konton</w:t>
      </w:r>
    </w:p>
    <w:p w14:paraId="1E38C610" w14:textId="0C5945E2" w:rsidR="003E79FC" w:rsidRDefault="003E79FC" w:rsidP="003E79FC">
      <w:pPr>
        <w:pStyle w:val="ListParagraph"/>
        <w:numPr>
          <w:ilvl w:val="0"/>
          <w:numId w:val="2"/>
        </w:numPr>
      </w:pPr>
      <w:proofErr w:type="spellStart"/>
      <w:r>
        <w:t>Constructor</w:t>
      </w:r>
      <w:proofErr w:type="spellEnd"/>
      <w:r>
        <w:t xml:space="preserve"> = Första metoden som körs när en klass </w:t>
      </w:r>
      <w:proofErr w:type="spellStart"/>
      <w:r>
        <w:t>instansieras</w:t>
      </w:r>
      <w:proofErr w:type="spellEnd"/>
    </w:p>
    <w:p w14:paraId="57DA9CE2" w14:textId="0C8271F1" w:rsidR="003E79FC" w:rsidRDefault="004C562A" w:rsidP="003E79FC">
      <w:pPr>
        <w:pStyle w:val="ListParagraph"/>
        <w:numPr>
          <w:ilvl w:val="0"/>
          <w:numId w:val="2"/>
        </w:numPr>
      </w:pPr>
      <w:proofErr w:type="gramStart"/>
      <w:r>
        <w:t>List&lt;</w:t>
      </w:r>
      <w:proofErr w:type="gramEnd"/>
      <w:r>
        <w:t>&gt; = Generisk lista som hanterar vilken typ man nu ger den</w:t>
      </w:r>
    </w:p>
    <w:p w14:paraId="0359E79F" w14:textId="028E8E80" w:rsidR="004C562A" w:rsidRDefault="00ED0108" w:rsidP="003E79FC">
      <w:pPr>
        <w:pStyle w:val="ListParagraph"/>
        <w:numPr>
          <w:ilvl w:val="0"/>
          <w:numId w:val="2"/>
        </w:numPr>
      </w:pPr>
      <w:proofErr w:type="spellStart"/>
      <w:r>
        <w:t>String.PadLeft</w:t>
      </w:r>
      <w:proofErr w:type="spellEnd"/>
      <w:r>
        <w:t xml:space="preserve"> = Fyller strängen med mellanslag till vänster</w:t>
      </w:r>
    </w:p>
    <w:p w14:paraId="31FD68C4" w14:textId="7596326D" w:rsidR="00ED0108" w:rsidRDefault="00ED0108" w:rsidP="003E79FC">
      <w:pPr>
        <w:pStyle w:val="ListParagraph"/>
        <w:numPr>
          <w:ilvl w:val="0"/>
          <w:numId w:val="2"/>
        </w:numPr>
      </w:pPr>
      <w:proofErr w:type="spellStart"/>
      <w:r>
        <w:t>String.PadRight</w:t>
      </w:r>
      <w:proofErr w:type="spellEnd"/>
      <w:r>
        <w:t xml:space="preserve"> = Fyller strängen med mellanslag till höger</w:t>
      </w:r>
    </w:p>
    <w:p w14:paraId="1E196FD8" w14:textId="6B9D291C" w:rsidR="00ED0108" w:rsidRDefault="00BD28BC" w:rsidP="003E79FC">
      <w:pPr>
        <w:pStyle w:val="ListParagraph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= Metod som kallas när man försöker skriva ut eller </w:t>
      </w:r>
      <w:proofErr w:type="spellStart"/>
      <w:r>
        <w:t>debugga</w:t>
      </w:r>
      <w:proofErr w:type="spellEnd"/>
      <w:r>
        <w:t xml:space="preserve"> en instans av en klass</w:t>
      </w:r>
    </w:p>
    <w:p w14:paraId="10198C89" w14:textId="00498903" w:rsidR="00BD28BC" w:rsidRPr="006733FD" w:rsidRDefault="00EF141E" w:rsidP="005B6820">
      <w:pPr>
        <w:pStyle w:val="ListParagraph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”0000”) = kollar att siffran innehåller mist 4 tecken, annars lägger den till nollor innan siffran. 532 blir 0532.</w:t>
      </w:r>
    </w:p>
    <w:p w14:paraId="102DEB40" w14:textId="77777777" w:rsidR="00B15C9A" w:rsidRPr="006733FD" w:rsidRDefault="00B15C9A" w:rsidP="00B15C9A">
      <w:pPr>
        <w:rPr>
          <w:b/>
          <w:bCs/>
        </w:rPr>
      </w:pPr>
    </w:p>
    <w:p w14:paraId="4CA6BC9B" w14:textId="77777777" w:rsidR="00B15C9A" w:rsidRPr="006733FD" w:rsidRDefault="00B15C9A" w:rsidP="00B15C9A">
      <w:pPr>
        <w:rPr>
          <w:b/>
          <w:bCs/>
        </w:rPr>
      </w:pPr>
      <w:proofErr w:type="spellStart"/>
      <w:r w:rsidRPr="006733FD">
        <w:rPr>
          <w:b/>
          <w:bCs/>
        </w:rPr>
        <w:t>Psuedokod</w:t>
      </w:r>
      <w:proofErr w:type="spellEnd"/>
      <w:r w:rsidRPr="006733FD">
        <w:rPr>
          <w:b/>
          <w:bCs/>
        </w:rPr>
        <w:t>:</w:t>
      </w:r>
    </w:p>
    <w:p w14:paraId="339E75A7" w14:textId="077B635E" w:rsidR="00A62680" w:rsidRPr="006733FD" w:rsidRDefault="00904285" w:rsidP="00A62680">
      <w:pPr>
        <w:pStyle w:val="ListParagraph"/>
        <w:numPr>
          <w:ilvl w:val="0"/>
          <w:numId w:val="3"/>
        </w:numPr>
      </w:pPr>
      <w:r w:rsidRPr="006733FD">
        <w:t xml:space="preserve">Skapa </w:t>
      </w:r>
      <w:proofErr w:type="gramStart"/>
      <w:r w:rsidRPr="006733FD">
        <w:t>ett  kontoplans</w:t>
      </w:r>
      <w:proofErr w:type="gramEnd"/>
      <w:r w:rsidRPr="006733FD">
        <w:t xml:space="preserve"> konto klass</w:t>
      </w:r>
    </w:p>
    <w:p w14:paraId="5B88DF03" w14:textId="2C2DCA16" w:rsidR="00904285" w:rsidRPr="006733FD" w:rsidRDefault="00904285" w:rsidP="00A62680">
      <w:pPr>
        <w:pStyle w:val="ListParagraph"/>
        <w:numPr>
          <w:ilvl w:val="0"/>
          <w:numId w:val="3"/>
        </w:numPr>
      </w:pPr>
      <w:r w:rsidRPr="006733FD">
        <w:t xml:space="preserve">Skapa en </w:t>
      </w:r>
      <w:proofErr w:type="spellStart"/>
      <w:r w:rsidRPr="006733FD">
        <w:t>transktionsklass</w:t>
      </w:r>
      <w:proofErr w:type="spellEnd"/>
      <w:r w:rsidR="00E12962" w:rsidRPr="006733FD">
        <w:t xml:space="preserve"> som ska hantera </w:t>
      </w:r>
      <w:proofErr w:type="spellStart"/>
      <w:r w:rsidR="00E12962" w:rsidRPr="006733FD">
        <w:t>debit</w:t>
      </w:r>
      <w:proofErr w:type="spellEnd"/>
      <w:r w:rsidR="00E12962" w:rsidRPr="006733FD">
        <w:t xml:space="preserve"> och kredit</w:t>
      </w:r>
    </w:p>
    <w:p w14:paraId="766D8AF6" w14:textId="7894693D" w:rsidR="00904285" w:rsidRPr="006733FD" w:rsidRDefault="00E12962" w:rsidP="00A62680">
      <w:pPr>
        <w:pStyle w:val="ListParagraph"/>
        <w:numPr>
          <w:ilvl w:val="0"/>
          <w:numId w:val="3"/>
        </w:numPr>
      </w:pPr>
      <w:r w:rsidRPr="006733FD">
        <w:t>Lägga transaktioner i en lista</w:t>
      </w:r>
    </w:p>
    <w:p w14:paraId="70964C95" w14:textId="5534D836" w:rsidR="00E12962" w:rsidRPr="006733FD" w:rsidRDefault="00E12962" w:rsidP="00A62680">
      <w:pPr>
        <w:pStyle w:val="ListParagraph"/>
        <w:numPr>
          <w:ilvl w:val="0"/>
          <w:numId w:val="3"/>
        </w:numPr>
      </w:pPr>
      <w:r w:rsidRPr="006733FD">
        <w:t>Lista alla transaktioner</w:t>
      </w:r>
    </w:p>
    <w:p w14:paraId="67578148" w14:textId="31095CD8" w:rsidR="00E12962" w:rsidRPr="006733FD" w:rsidRDefault="00E12962" w:rsidP="00A62680">
      <w:pPr>
        <w:pStyle w:val="ListParagraph"/>
        <w:numPr>
          <w:ilvl w:val="0"/>
          <w:numId w:val="3"/>
        </w:numPr>
      </w:pPr>
      <w:r w:rsidRPr="006733FD">
        <w:t xml:space="preserve">Lista ett specifikt kontos </w:t>
      </w:r>
      <w:proofErr w:type="spellStart"/>
      <w:r w:rsidRPr="006733FD">
        <w:t>debit</w:t>
      </w:r>
      <w:proofErr w:type="spellEnd"/>
      <w:r w:rsidRPr="006733FD">
        <w:t xml:space="preserve"> och kredit</w:t>
      </w:r>
    </w:p>
    <w:p w14:paraId="4F3B909A" w14:textId="2019ECEB" w:rsidR="00E12962" w:rsidRDefault="00E12962" w:rsidP="00A62680">
      <w:pPr>
        <w:pStyle w:val="ListParagraph"/>
        <w:numPr>
          <w:ilvl w:val="0"/>
          <w:numId w:val="3"/>
        </w:numPr>
      </w:pPr>
      <w:r w:rsidRPr="006733FD">
        <w:lastRenderedPageBreak/>
        <w:t>Kontrollräkna alla transaktioner</w:t>
      </w:r>
    </w:p>
    <w:p w14:paraId="1DA2A906" w14:textId="564C6EBA" w:rsidR="005B6820" w:rsidRDefault="005B6820" w:rsidP="00A62680">
      <w:pPr>
        <w:pStyle w:val="ListParagraph"/>
        <w:numPr>
          <w:ilvl w:val="0"/>
          <w:numId w:val="3"/>
        </w:numPr>
      </w:pPr>
      <w:r>
        <w:t>Skydda informationen</w:t>
      </w:r>
    </w:p>
    <w:p w14:paraId="4D40ABBD" w14:textId="53544DCF" w:rsidR="005B6820" w:rsidRPr="006733FD" w:rsidRDefault="005B6820" w:rsidP="00A62680">
      <w:pPr>
        <w:pStyle w:val="ListParagraph"/>
        <w:numPr>
          <w:ilvl w:val="0"/>
          <w:numId w:val="3"/>
        </w:numPr>
      </w:pPr>
      <w:r>
        <w:t>Kontrollera inputs</w:t>
      </w:r>
    </w:p>
    <w:p w14:paraId="4D42B689" w14:textId="77777777" w:rsidR="00B46E2F" w:rsidRPr="006733FD" w:rsidRDefault="00B46E2F" w:rsidP="00B46E2F">
      <w:pPr>
        <w:rPr>
          <w:b/>
          <w:bCs/>
        </w:rPr>
      </w:pPr>
      <w:r w:rsidRPr="006733FD">
        <w:rPr>
          <w:b/>
          <w:bCs/>
        </w:rPr>
        <w:t>Projektinstruktioner:</w:t>
      </w:r>
    </w:p>
    <w:p w14:paraId="70BD00AB" w14:textId="2B4492BC" w:rsidR="006733FD" w:rsidRPr="006733FD" w:rsidRDefault="006733FD" w:rsidP="006733FD">
      <w:r w:rsidRPr="006733FD">
        <w:t>Vi ska använda en minimal kontoplan för detta</w:t>
      </w:r>
    </w:p>
    <w:p w14:paraId="5AAA82A6" w14:textId="0C6A43D2" w:rsidR="006733FD" w:rsidRPr="006733FD" w:rsidRDefault="006733FD" w:rsidP="006733FD">
      <w:r w:rsidRPr="006733FD">
        <w:t>1910 Kassa</w:t>
      </w:r>
      <w:r w:rsidRPr="006733FD">
        <w:br/>
      </w:r>
      <w:r w:rsidRPr="006733FD">
        <w:t xml:space="preserve">1930 </w:t>
      </w:r>
      <w:r w:rsidR="00581741">
        <w:t>Företagskonto</w:t>
      </w:r>
      <w:r w:rsidRPr="006733FD">
        <w:br/>
        <w:t>2440 Leverantörsskuld</w:t>
      </w:r>
      <w:r w:rsidR="00A63A80">
        <w:br/>
        <w:t>3010 Försäljning</w:t>
      </w:r>
      <w:r w:rsidR="00581741">
        <w:br/>
        <w:t>5410 Datorinköp</w:t>
      </w:r>
      <w:r w:rsidR="00581741">
        <w:br/>
      </w:r>
    </w:p>
    <w:p w14:paraId="200FE256" w14:textId="77777777" w:rsidR="00B15C9A" w:rsidRPr="006733FD" w:rsidRDefault="00B15C9A">
      <w:pPr>
        <w:rPr>
          <w:b/>
          <w:bCs/>
        </w:rPr>
      </w:pPr>
      <w:r w:rsidRPr="006733FD">
        <w:rPr>
          <w:b/>
          <w:bCs/>
        </w:rPr>
        <w:t>Kodning:</w:t>
      </w:r>
    </w:p>
    <w:p w14:paraId="1C6AB84A" w14:textId="77777777" w:rsidR="00B15C9A" w:rsidRPr="006733FD" w:rsidRDefault="00B15C9A" w:rsidP="00B15C9A">
      <w:r w:rsidRPr="006733FD">
        <w:t>Vi börjar med att skapa ett c#, .</w:t>
      </w:r>
      <w:proofErr w:type="spellStart"/>
      <w:r w:rsidRPr="006733FD">
        <w:t>net</w:t>
      </w:r>
      <w:proofErr w:type="spellEnd"/>
      <w:r w:rsidRPr="006733FD">
        <w:t xml:space="preserve"> </w:t>
      </w:r>
      <w:r w:rsidR="009603FA" w:rsidRPr="006733FD">
        <w:t>k</w:t>
      </w:r>
      <w:r w:rsidRPr="006733FD">
        <w:t>onsolprojekt</w:t>
      </w:r>
      <w:r w:rsidR="00633E52" w:rsidRPr="006733FD">
        <w:t>.</w:t>
      </w:r>
    </w:p>
    <w:p w14:paraId="452CA774" w14:textId="77777777" w:rsidR="00633E52" w:rsidRPr="006733FD" w:rsidRDefault="00633E52" w:rsidP="00633E52">
      <w:r w:rsidRPr="006733FD">
        <w:t xml:space="preserve">Skapa nu ett </w:t>
      </w:r>
      <w:proofErr w:type="spellStart"/>
      <w:r w:rsidRPr="006733FD">
        <w:t>Github</w:t>
      </w:r>
      <w:proofErr w:type="spellEnd"/>
      <w:r w:rsidRPr="006733FD">
        <w:t xml:space="preserve"> repo för ditt projekt (om du inte sparar i ett redan existerande repo)</w:t>
      </w:r>
    </w:p>
    <w:p w14:paraId="5D20EC4C" w14:textId="728AE3FA" w:rsidR="00633E52" w:rsidRPr="006733FD" w:rsidRDefault="006733FD" w:rsidP="00B15C9A">
      <w:r w:rsidRPr="006733FD">
        <w:t xml:space="preserve">Första klassen: </w:t>
      </w:r>
      <w:proofErr w:type="spellStart"/>
      <w:r w:rsidRPr="006733FD">
        <w:t>Account.cs</w:t>
      </w:r>
      <w:proofErr w:type="spellEnd"/>
    </w:p>
    <w:p w14:paraId="5558DD16" w14:textId="42528450" w:rsidR="006733FD" w:rsidRPr="006733FD" w:rsidRDefault="006733FD" w:rsidP="00B15C9A">
      <w:r w:rsidRPr="006733FD">
        <w:t>Den ska hantera balansen mellan Debet och Kredit.</w:t>
      </w:r>
    </w:p>
    <w:p w14:paraId="531613AC" w14:textId="563FC1F6" w:rsidR="00633E52" w:rsidRPr="006733FD" w:rsidRDefault="006733FD" w:rsidP="00B15C9A">
      <w:r w:rsidRPr="006733FD">
        <w:t>Vi börjar med att göra den osmart, den ska alltså bara ta emot data och inte ifrågasätta något.</w:t>
      </w:r>
    </w:p>
    <w:p w14:paraId="5C063FD7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FF"/>
          <w:lang w:val="sv-SE"/>
        </w:rPr>
        <w:t>public</w:t>
      </w:r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0000FF"/>
          <w:lang w:val="sv-SE"/>
        </w:rPr>
        <w:t>class</w:t>
      </w:r>
      <w:proofErr w:type="spellEnd"/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2B91AF"/>
          <w:lang w:val="sv-SE"/>
        </w:rPr>
        <w:t>Account</w:t>
      </w:r>
      <w:proofErr w:type="spellEnd"/>
    </w:p>
    <w:p w14:paraId="76CC0DE5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{</w:t>
      </w:r>
    </w:p>
    <w:p w14:paraId="0D3DEE86" w14:textId="52859FDD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    </w:t>
      </w:r>
      <w:r w:rsidRPr="006733FD">
        <w:rPr>
          <w:rFonts w:ascii="Consolas" w:hAnsi="Consolas"/>
          <w:color w:val="0000FF"/>
          <w:lang w:val="sv-SE"/>
        </w:rPr>
        <w:t>private</w:t>
      </w:r>
      <w:r w:rsidRPr="006733FD">
        <w:rPr>
          <w:rFonts w:ascii="Consolas" w:hAnsi="Consolas"/>
          <w:color w:val="000000"/>
          <w:lang w:val="sv-SE"/>
        </w:rPr>
        <w:t> </w:t>
      </w:r>
      <w:r w:rsidRPr="006733FD">
        <w:rPr>
          <w:rFonts w:ascii="Consolas" w:hAnsi="Consolas"/>
          <w:color w:val="0000FF"/>
          <w:lang w:val="sv-SE"/>
        </w:rPr>
        <w:t>string</w:t>
      </w:r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000000"/>
          <w:lang w:val="sv-SE"/>
        </w:rPr>
        <w:t>label</w:t>
      </w:r>
      <w:proofErr w:type="spellEnd"/>
      <w:r w:rsidRPr="006733FD">
        <w:rPr>
          <w:rFonts w:ascii="Consolas" w:hAnsi="Consolas"/>
          <w:color w:val="000000"/>
          <w:lang w:val="sv-SE"/>
        </w:rPr>
        <w:t>; </w:t>
      </w:r>
      <w:r w:rsidRPr="006733FD">
        <w:rPr>
          <w:rFonts w:ascii="Consolas" w:hAnsi="Consolas"/>
          <w:color w:val="008000"/>
          <w:lang w:val="sv-SE"/>
        </w:rPr>
        <w:t>// Benämning</w:t>
      </w:r>
    </w:p>
    <w:p w14:paraId="371B5EAF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    </w:t>
      </w:r>
      <w:r w:rsidRPr="006733FD">
        <w:rPr>
          <w:rFonts w:ascii="Consolas" w:hAnsi="Consolas"/>
          <w:color w:val="0000FF"/>
          <w:lang w:val="sv-SE"/>
        </w:rPr>
        <w:t>public</w:t>
      </w:r>
      <w:r w:rsidRPr="006733FD">
        <w:rPr>
          <w:rFonts w:ascii="Consolas" w:hAnsi="Consolas"/>
          <w:color w:val="000000"/>
          <w:lang w:val="sv-SE"/>
        </w:rPr>
        <w:t> </w:t>
      </w:r>
      <w:r w:rsidRPr="006733FD">
        <w:rPr>
          <w:rFonts w:ascii="Consolas" w:hAnsi="Consolas"/>
          <w:color w:val="0000FF"/>
          <w:lang w:val="sv-SE"/>
        </w:rPr>
        <w:t>string</w:t>
      </w:r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000000"/>
          <w:lang w:val="sv-SE"/>
        </w:rPr>
        <w:t>Label</w:t>
      </w:r>
      <w:proofErr w:type="spellEnd"/>
    </w:p>
    <w:p w14:paraId="300C3106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    {</w:t>
      </w:r>
    </w:p>
    <w:p w14:paraId="5EC177AA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        </w:t>
      </w:r>
      <w:r w:rsidRPr="006733FD">
        <w:rPr>
          <w:rFonts w:ascii="Consolas" w:hAnsi="Consolas"/>
          <w:color w:val="0000FF"/>
          <w:lang w:val="sv-SE"/>
        </w:rPr>
        <w:t>get</w:t>
      </w:r>
      <w:r w:rsidRPr="006733FD">
        <w:rPr>
          <w:rFonts w:ascii="Consolas" w:hAnsi="Consolas"/>
          <w:color w:val="000000"/>
          <w:lang w:val="sv-SE"/>
        </w:rPr>
        <w:t> </w:t>
      </w:r>
      <w:proofErr w:type="gramStart"/>
      <w:r w:rsidRPr="006733FD">
        <w:rPr>
          <w:rFonts w:ascii="Consolas" w:hAnsi="Consolas"/>
          <w:color w:val="000000"/>
          <w:lang w:val="sv-SE"/>
        </w:rPr>
        <w:t>{ </w:t>
      </w:r>
      <w:proofErr w:type="spellStart"/>
      <w:r w:rsidRPr="006733FD">
        <w:rPr>
          <w:rFonts w:ascii="Consolas" w:hAnsi="Consolas"/>
          <w:color w:val="8F08C4"/>
          <w:lang w:val="sv-SE"/>
        </w:rPr>
        <w:t>return</w:t>
      </w:r>
      <w:proofErr w:type="spellEnd"/>
      <w:proofErr w:type="gramEnd"/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000000"/>
          <w:lang w:val="sv-SE"/>
        </w:rPr>
        <w:t>label</w:t>
      </w:r>
      <w:proofErr w:type="spellEnd"/>
      <w:r w:rsidRPr="006733FD">
        <w:rPr>
          <w:rFonts w:ascii="Consolas" w:hAnsi="Consolas"/>
          <w:color w:val="000000"/>
          <w:lang w:val="sv-SE"/>
        </w:rPr>
        <w:t>; }</w:t>
      </w:r>
    </w:p>
    <w:p w14:paraId="3F188F59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        </w:t>
      </w:r>
      <w:r w:rsidRPr="006733FD">
        <w:rPr>
          <w:rFonts w:ascii="Consolas" w:hAnsi="Consolas"/>
          <w:color w:val="0000FF"/>
          <w:lang w:val="sv-SE"/>
        </w:rPr>
        <w:t>set</w:t>
      </w:r>
      <w:r w:rsidRPr="006733FD">
        <w:rPr>
          <w:rFonts w:ascii="Consolas" w:hAnsi="Consolas"/>
          <w:color w:val="000000"/>
          <w:lang w:val="sv-SE"/>
        </w:rPr>
        <w:t> </w:t>
      </w:r>
      <w:proofErr w:type="gramStart"/>
      <w:r w:rsidRPr="006733FD">
        <w:rPr>
          <w:rFonts w:ascii="Consolas" w:hAnsi="Consolas"/>
          <w:color w:val="000000"/>
          <w:lang w:val="sv-SE"/>
        </w:rPr>
        <w:t>{ </w:t>
      </w:r>
      <w:proofErr w:type="spellStart"/>
      <w:r w:rsidRPr="006733FD">
        <w:rPr>
          <w:rFonts w:ascii="Consolas" w:hAnsi="Consolas"/>
          <w:color w:val="000000"/>
          <w:lang w:val="sv-SE"/>
        </w:rPr>
        <w:t>label</w:t>
      </w:r>
      <w:proofErr w:type="spellEnd"/>
      <w:proofErr w:type="gramEnd"/>
      <w:r w:rsidRPr="006733FD">
        <w:rPr>
          <w:rFonts w:ascii="Consolas" w:hAnsi="Consolas"/>
          <w:color w:val="000000"/>
          <w:lang w:val="sv-SE"/>
        </w:rPr>
        <w:t> = </w:t>
      </w:r>
      <w:proofErr w:type="spellStart"/>
      <w:r w:rsidRPr="006733FD">
        <w:rPr>
          <w:rFonts w:ascii="Consolas" w:hAnsi="Consolas"/>
          <w:color w:val="000000"/>
          <w:lang w:val="sv-SE"/>
        </w:rPr>
        <w:t>value</w:t>
      </w:r>
      <w:proofErr w:type="spellEnd"/>
      <w:r w:rsidRPr="006733FD">
        <w:rPr>
          <w:rFonts w:ascii="Consolas" w:hAnsi="Consolas"/>
          <w:color w:val="000000"/>
          <w:lang w:val="sv-SE"/>
        </w:rPr>
        <w:t>; }</w:t>
      </w:r>
    </w:p>
    <w:p w14:paraId="2C4013F6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    }</w:t>
      </w:r>
    </w:p>
    <w:p w14:paraId="79B4F6F9" w14:textId="77777777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00"/>
          <w:lang w:val="sv-SE"/>
        </w:rPr>
        <w:t>}</w:t>
      </w:r>
    </w:p>
    <w:p w14:paraId="6700E031" w14:textId="77777777" w:rsidR="006733FD" w:rsidRPr="006733FD" w:rsidRDefault="006733FD" w:rsidP="00B15C9A"/>
    <w:p w14:paraId="0F9AF10C" w14:textId="62EB9378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 xml:space="preserve">Skapa nu fler </w:t>
      </w:r>
      <w:proofErr w:type="spellStart"/>
      <w:r w:rsidRPr="006733FD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properties</w:t>
      </w:r>
      <w:proofErr w:type="spellEnd"/>
      <w:r w:rsidRPr="006733FD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 xml:space="preserve"> i klassen, för variablerna </w:t>
      </w:r>
      <w:r w:rsidRPr="006733FD">
        <w:rPr>
          <w:lang w:val="sv-SE"/>
        </w:rPr>
        <w:br/>
      </w:r>
      <w:proofErr w:type="spellStart"/>
      <w:r w:rsidRPr="006733FD">
        <w:rPr>
          <w:rFonts w:ascii="Consolas" w:hAnsi="Consolas"/>
          <w:color w:val="0000FF"/>
          <w:lang w:val="sv-SE"/>
        </w:rPr>
        <w:t>int</w:t>
      </w:r>
      <w:proofErr w:type="spellEnd"/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000000"/>
          <w:lang w:val="sv-SE"/>
        </w:rPr>
        <w:t>Number</w:t>
      </w:r>
      <w:proofErr w:type="spellEnd"/>
      <w:r w:rsidRPr="006733FD">
        <w:rPr>
          <w:rFonts w:ascii="Consolas" w:hAnsi="Consolas"/>
          <w:color w:val="000000"/>
          <w:lang w:val="sv-SE"/>
        </w:rPr>
        <w:t> </w:t>
      </w:r>
      <w:r w:rsidRPr="006733FD">
        <w:rPr>
          <w:rFonts w:ascii="Consolas" w:hAnsi="Consolas"/>
          <w:color w:val="008000"/>
          <w:lang w:val="sv-SE"/>
        </w:rPr>
        <w:t>// Kontonummer</w:t>
      </w:r>
    </w:p>
    <w:p w14:paraId="461E1B25" w14:textId="14D14B5E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FF"/>
          <w:lang w:val="sv-SE"/>
        </w:rPr>
        <w:t>double</w:t>
      </w:r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000000"/>
          <w:lang w:val="sv-SE"/>
        </w:rPr>
        <w:t>debit</w:t>
      </w:r>
      <w:proofErr w:type="spellEnd"/>
      <w:r w:rsidRPr="006733FD">
        <w:rPr>
          <w:rFonts w:ascii="Consolas" w:hAnsi="Consolas"/>
          <w:color w:val="000000"/>
          <w:lang w:val="sv-SE"/>
        </w:rPr>
        <w:t>;</w:t>
      </w:r>
      <w:r w:rsidRPr="006733FD">
        <w:rPr>
          <w:rFonts w:ascii="Consolas" w:hAnsi="Consolas"/>
          <w:color w:val="000000"/>
          <w:lang w:val="sv-SE"/>
        </w:rPr>
        <w:t xml:space="preserve"> </w:t>
      </w:r>
      <w:r w:rsidRPr="006733FD">
        <w:rPr>
          <w:rFonts w:ascii="Consolas" w:hAnsi="Consolas"/>
          <w:color w:val="008000"/>
          <w:lang w:val="sv-SE"/>
        </w:rPr>
        <w:t>// </w:t>
      </w:r>
      <w:r w:rsidRPr="006733FD">
        <w:rPr>
          <w:rFonts w:ascii="Consolas" w:hAnsi="Consolas"/>
          <w:color w:val="008000"/>
          <w:lang w:val="sv-SE"/>
        </w:rPr>
        <w:t>Mängd pengar</w:t>
      </w:r>
    </w:p>
    <w:p w14:paraId="0C0446B7" w14:textId="21C45906" w:rsidR="006733FD" w:rsidRPr="006733FD" w:rsidRDefault="006733FD" w:rsidP="006733FD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6733FD">
        <w:rPr>
          <w:rFonts w:ascii="Consolas" w:hAnsi="Consolas"/>
          <w:color w:val="0000FF"/>
          <w:lang w:val="sv-SE"/>
        </w:rPr>
        <w:t>double</w:t>
      </w:r>
      <w:r w:rsidRPr="006733FD">
        <w:rPr>
          <w:rFonts w:ascii="Consolas" w:hAnsi="Consolas"/>
          <w:color w:val="000000"/>
          <w:lang w:val="sv-SE"/>
        </w:rPr>
        <w:t> </w:t>
      </w:r>
      <w:proofErr w:type="spellStart"/>
      <w:r w:rsidRPr="006733FD">
        <w:rPr>
          <w:rFonts w:ascii="Consolas" w:hAnsi="Consolas"/>
          <w:color w:val="000000"/>
          <w:lang w:val="sv-SE"/>
        </w:rPr>
        <w:t>credit</w:t>
      </w:r>
      <w:proofErr w:type="spellEnd"/>
      <w:r w:rsidRPr="006733FD">
        <w:rPr>
          <w:rFonts w:ascii="Consolas" w:hAnsi="Consolas"/>
          <w:color w:val="000000"/>
          <w:lang w:val="sv-SE"/>
        </w:rPr>
        <w:t>;</w:t>
      </w:r>
      <w:r w:rsidRPr="006733FD">
        <w:rPr>
          <w:rFonts w:ascii="Consolas" w:hAnsi="Consolas"/>
          <w:color w:val="000000"/>
          <w:lang w:val="sv-SE"/>
        </w:rPr>
        <w:t xml:space="preserve"> </w:t>
      </w:r>
      <w:r w:rsidRPr="006733FD">
        <w:rPr>
          <w:rFonts w:ascii="Consolas" w:hAnsi="Consolas"/>
          <w:color w:val="008000"/>
          <w:lang w:val="sv-SE"/>
        </w:rPr>
        <w:t>// Mängd pengar</w:t>
      </w:r>
    </w:p>
    <w:p w14:paraId="10FD9530" w14:textId="622C2F44" w:rsidR="00B46E2F" w:rsidRPr="006733FD" w:rsidRDefault="00B46E2F" w:rsidP="00B15C9A"/>
    <w:p w14:paraId="541E1BF8" w14:textId="14DB0120" w:rsidR="006733FD" w:rsidRPr="006733FD" w:rsidRDefault="006733FD" w:rsidP="00B15C9A">
      <w:r w:rsidRPr="006733FD">
        <w:t>Nu har du en klass för att kunna registrera transaktioner i konton, exempelvis.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283"/>
        <w:gridCol w:w="2293"/>
        <w:gridCol w:w="2243"/>
        <w:gridCol w:w="2243"/>
      </w:tblGrid>
      <w:tr w:rsidR="006733FD" w:rsidRPr="006733FD" w14:paraId="263E8477" w14:textId="77777777" w:rsidTr="0067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2" w:type="dxa"/>
          </w:tcPr>
          <w:p w14:paraId="33834268" w14:textId="6432204E" w:rsidR="006733FD" w:rsidRPr="006733FD" w:rsidRDefault="006733FD" w:rsidP="00B15C9A">
            <w:r w:rsidRPr="006733FD">
              <w:t>Kontonummer</w:t>
            </w:r>
          </w:p>
        </w:tc>
        <w:tc>
          <w:tcPr>
            <w:tcW w:w="2322" w:type="dxa"/>
          </w:tcPr>
          <w:p w14:paraId="4D975829" w14:textId="437AFA62" w:rsidR="006733FD" w:rsidRPr="006733FD" w:rsidRDefault="006733FD" w:rsidP="00B15C9A">
            <w:r w:rsidRPr="006733FD">
              <w:t>Benämning</w:t>
            </w:r>
          </w:p>
        </w:tc>
        <w:tc>
          <w:tcPr>
            <w:tcW w:w="2322" w:type="dxa"/>
          </w:tcPr>
          <w:p w14:paraId="421E0891" w14:textId="56248D25" w:rsidR="006733FD" w:rsidRPr="006733FD" w:rsidRDefault="006733FD" w:rsidP="00B15C9A">
            <w:r w:rsidRPr="006733FD">
              <w:t>Debet</w:t>
            </w:r>
          </w:p>
        </w:tc>
        <w:tc>
          <w:tcPr>
            <w:tcW w:w="2322" w:type="dxa"/>
          </w:tcPr>
          <w:p w14:paraId="153B7D31" w14:textId="703761D4" w:rsidR="006733FD" w:rsidRPr="006733FD" w:rsidRDefault="006733FD" w:rsidP="00B15C9A">
            <w:r w:rsidRPr="006733FD">
              <w:t>Kredit</w:t>
            </w:r>
          </w:p>
        </w:tc>
      </w:tr>
      <w:tr w:rsidR="006733FD" w:rsidRPr="006733FD" w14:paraId="481C3287" w14:textId="77777777" w:rsidTr="006733FD">
        <w:tc>
          <w:tcPr>
            <w:tcW w:w="2322" w:type="dxa"/>
          </w:tcPr>
          <w:p w14:paraId="476C7D88" w14:textId="1A998AC8" w:rsidR="006733FD" w:rsidRPr="006733FD" w:rsidRDefault="006733FD" w:rsidP="00B15C9A">
            <w:r w:rsidRPr="006733FD">
              <w:t>1910</w:t>
            </w:r>
          </w:p>
        </w:tc>
        <w:tc>
          <w:tcPr>
            <w:tcW w:w="2322" w:type="dxa"/>
          </w:tcPr>
          <w:p w14:paraId="28189C01" w14:textId="44122E06" w:rsidR="006733FD" w:rsidRPr="006733FD" w:rsidRDefault="00A63A80" w:rsidP="00B15C9A">
            <w:r>
              <w:t>Företagskonto</w:t>
            </w:r>
          </w:p>
        </w:tc>
        <w:tc>
          <w:tcPr>
            <w:tcW w:w="2322" w:type="dxa"/>
          </w:tcPr>
          <w:p w14:paraId="5325A4C9" w14:textId="15F0E783" w:rsidR="006733FD" w:rsidRPr="006733FD" w:rsidRDefault="006733FD" w:rsidP="00B15C9A">
            <w:r w:rsidRPr="006733FD">
              <w:t>0</w:t>
            </w:r>
          </w:p>
        </w:tc>
        <w:tc>
          <w:tcPr>
            <w:tcW w:w="2322" w:type="dxa"/>
          </w:tcPr>
          <w:p w14:paraId="662F855D" w14:textId="37C8F634" w:rsidR="006733FD" w:rsidRPr="006733FD" w:rsidRDefault="006733FD" w:rsidP="00B15C9A">
            <w:proofErr w:type="gramStart"/>
            <w:r w:rsidRPr="006733FD">
              <w:t>50000</w:t>
            </w:r>
            <w:proofErr w:type="gramEnd"/>
          </w:p>
        </w:tc>
      </w:tr>
      <w:tr w:rsidR="006733FD" w:rsidRPr="006733FD" w14:paraId="459A5301" w14:textId="77777777" w:rsidTr="006733FD">
        <w:tc>
          <w:tcPr>
            <w:tcW w:w="2322" w:type="dxa"/>
          </w:tcPr>
          <w:p w14:paraId="2FFEADEC" w14:textId="68D6F608" w:rsidR="006733FD" w:rsidRPr="006733FD" w:rsidRDefault="006733FD" w:rsidP="00B15C9A">
            <w:r w:rsidRPr="006733FD">
              <w:t>2440</w:t>
            </w:r>
          </w:p>
        </w:tc>
        <w:tc>
          <w:tcPr>
            <w:tcW w:w="2322" w:type="dxa"/>
          </w:tcPr>
          <w:p w14:paraId="58630961" w14:textId="613E2C65" w:rsidR="006733FD" w:rsidRPr="006733FD" w:rsidRDefault="006733FD" w:rsidP="00B15C9A">
            <w:r w:rsidRPr="006733FD">
              <w:t>Leverantörsskuld</w:t>
            </w:r>
          </w:p>
        </w:tc>
        <w:tc>
          <w:tcPr>
            <w:tcW w:w="2322" w:type="dxa"/>
          </w:tcPr>
          <w:p w14:paraId="6A6BB57D" w14:textId="0E5EB6A9" w:rsidR="006733FD" w:rsidRPr="006733FD" w:rsidRDefault="006733FD" w:rsidP="00B15C9A">
            <w:proofErr w:type="gramStart"/>
            <w:r w:rsidRPr="006733FD">
              <w:t>50000</w:t>
            </w:r>
            <w:proofErr w:type="gramEnd"/>
          </w:p>
        </w:tc>
        <w:tc>
          <w:tcPr>
            <w:tcW w:w="2322" w:type="dxa"/>
          </w:tcPr>
          <w:p w14:paraId="411E61CA" w14:textId="62922445" w:rsidR="006733FD" w:rsidRPr="006733FD" w:rsidRDefault="006733FD" w:rsidP="00B15C9A">
            <w:r w:rsidRPr="006733FD">
              <w:t>0</w:t>
            </w:r>
          </w:p>
        </w:tc>
      </w:tr>
    </w:tbl>
    <w:p w14:paraId="6B5114E6" w14:textId="1EFA1D6C" w:rsidR="00B46E2F" w:rsidRPr="006733FD" w:rsidRDefault="00B46E2F" w:rsidP="00B15C9A"/>
    <w:p w14:paraId="209B99D1" w14:textId="5C1587A8" w:rsidR="00B46E2F" w:rsidRPr="006733FD" w:rsidRDefault="006733FD" w:rsidP="00B15C9A">
      <w:r w:rsidRPr="006733FD">
        <w:t>Men det kräver två konton för att kunna göra sådana överföringar och klasser hanterar bara ett konto i taget. Alltså får vi skapa en klass som kan hantera båda konton.</w:t>
      </w:r>
    </w:p>
    <w:p w14:paraId="49199ADC" w14:textId="6182CDFE" w:rsidR="00713F95" w:rsidRDefault="006733FD" w:rsidP="006733FD">
      <w:r w:rsidRPr="006733FD">
        <w:t xml:space="preserve">Nu kan vi testa koden från </w:t>
      </w:r>
      <w:proofErr w:type="gramStart"/>
      <w:r w:rsidRPr="006733FD">
        <w:t>Main(</w:t>
      </w:r>
      <w:proofErr w:type="gramEnd"/>
      <w:r w:rsidRPr="006733FD">
        <w:t>)</w:t>
      </w:r>
    </w:p>
    <w:p w14:paraId="72256415" w14:textId="77777777" w:rsidR="00713F95" w:rsidRDefault="00713F95">
      <w:r>
        <w:br w:type="page"/>
      </w:r>
    </w:p>
    <w:p w14:paraId="58F2FA27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6733FD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lastRenderedPageBreak/>
        <w:t>static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6733FD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gramStart"/>
      <w:r w:rsidRPr="006733FD">
        <w:rPr>
          <w:rFonts w:ascii="Consolas" w:eastAsia="Times New Roman" w:hAnsi="Consolas" w:cs="Courier New"/>
          <w:color w:val="74531F"/>
          <w:sz w:val="20"/>
          <w:szCs w:val="20"/>
          <w:lang w:eastAsia="en-GB"/>
        </w:rPr>
        <w:t>Main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7C738EB8" w14:textId="412254A0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</w:p>
    <w:p w14:paraId="71EC72A8" w14:textId="77777777" w:rsidR="00A63A80" w:rsidRDefault="00A63A80" w:rsidP="006733FD">
      <w:pPr>
        <w:rPr>
          <w:lang w:eastAsia="en-GB"/>
        </w:rPr>
      </w:pPr>
    </w:p>
    <w:p w14:paraId="5D1563CD" w14:textId="172E9A91" w:rsidR="006733FD" w:rsidRPr="006733FD" w:rsidRDefault="006733FD" w:rsidP="006733FD">
      <w:pPr>
        <w:rPr>
          <w:lang w:eastAsia="en-GB"/>
        </w:rPr>
      </w:pPr>
      <w:r w:rsidRPr="006733FD">
        <w:rPr>
          <w:lang w:eastAsia="en-GB"/>
        </w:rPr>
        <w:t>Först skapar vi en lista som ska hålla koll på transaktionerna.</w:t>
      </w:r>
    </w:p>
    <w:p w14:paraId="78371FE7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List&lt;</w:t>
      </w:r>
      <w:proofErr w:type="spellStart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Account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 </w:t>
      </w:r>
      <w:proofErr w:type="spellStart"/>
      <w:r w:rsidRPr="006733FD">
        <w:rPr>
          <w:rFonts w:ascii="Consolas" w:eastAsia="Times New Roman" w:hAnsi="Consolas" w:cs="Courier New"/>
          <w:color w:val="1F377F"/>
          <w:sz w:val="20"/>
          <w:szCs w:val="20"/>
          <w:lang w:eastAsia="en-GB"/>
        </w:rPr>
        <w:t>transactions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new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List&lt;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Account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&gt;();</w:t>
      </w:r>
    </w:p>
    <w:p w14:paraId="75CFD2E2" w14:textId="6CB4C5F2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</w:p>
    <w:p w14:paraId="6E1AD56A" w14:textId="4CDF59B5" w:rsidR="006733FD" w:rsidRPr="006733FD" w:rsidRDefault="006733FD" w:rsidP="006733FD">
      <w:pPr>
        <w:rPr>
          <w:lang w:eastAsia="en-GB"/>
        </w:rPr>
      </w:pPr>
      <w:r w:rsidRPr="006733FD">
        <w:rPr>
          <w:lang w:eastAsia="en-GB"/>
        </w:rPr>
        <w:t xml:space="preserve">Sedan skapar vi första transaktionen. </w:t>
      </w:r>
    </w:p>
    <w:p w14:paraId="40DA0C95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Account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6733FD">
        <w:rPr>
          <w:rFonts w:ascii="Consolas" w:eastAsia="Times New Roman" w:hAnsi="Consolas" w:cs="Courier New"/>
          <w:color w:val="1F377F"/>
          <w:sz w:val="20"/>
          <w:szCs w:val="20"/>
          <w:lang w:eastAsia="en-GB"/>
        </w:rPr>
        <w:t>acc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new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Account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082179F0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acc.Number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1910;</w:t>
      </w:r>
    </w:p>
    <w:p w14:paraId="074F9C72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acc.Label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"Kassa"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</w:p>
    <w:p w14:paraId="143173FE" w14:textId="2F814E85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acc.Credit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5000;</w:t>
      </w:r>
    </w:p>
    <w:p w14:paraId="0EAE0F06" w14:textId="0B288C39" w:rsidR="006733FD" w:rsidRPr="006733FD" w:rsidRDefault="006733FD" w:rsidP="006733FD">
      <w:pPr>
        <w:rPr>
          <w:lang w:eastAsia="en-GB"/>
        </w:rPr>
      </w:pPr>
    </w:p>
    <w:p w14:paraId="2D982892" w14:textId="527AB356" w:rsidR="006733FD" w:rsidRPr="006733FD" w:rsidRDefault="006733FD" w:rsidP="006733FD">
      <w:pPr>
        <w:rPr>
          <w:lang w:eastAsia="en-GB"/>
        </w:rPr>
      </w:pPr>
      <w:r w:rsidRPr="006733FD">
        <w:rPr>
          <w:lang w:eastAsia="en-GB"/>
        </w:rPr>
        <w:t>Nu lägger vi till den i vår lista och så skapar vi nästa del av transaktionen</w:t>
      </w:r>
    </w:p>
    <w:p w14:paraId="483BA20D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transactions.Add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32C4B134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new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Account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3ECEE19F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acc.Number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2440;</w:t>
      </w:r>
    </w:p>
    <w:p w14:paraId="21B2606A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acc.Label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</w:t>
      </w:r>
      <w:proofErr w:type="spellStart"/>
      <w:r w:rsidRPr="006733FD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Lev.skuld</w:t>
      </w:r>
      <w:proofErr w:type="spellEnd"/>
      <w:r w:rsidRPr="006733FD">
        <w:rPr>
          <w:rFonts w:ascii="Consolas" w:eastAsia="Times New Roman" w:hAnsi="Consolas" w:cs="Courier New"/>
          <w:color w:val="A31515"/>
          <w:sz w:val="20"/>
          <w:szCs w:val="20"/>
          <w:lang w:eastAsia="en-GB"/>
        </w:rPr>
        <w:t>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</w:p>
    <w:p w14:paraId="53297934" w14:textId="483EDBFC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acc.Debit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5000;</w:t>
      </w:r>
    </w:p>
    <w:p w14:paraId="2E8A2D83" w14:textId="0600C1B3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613B1F6" w14:textId="391EE513" w:rsidR="006733FD" w:rsidRPr="006733FD" w:rsidRDefault="006733FD" w:rsidP="006733FD">
      <w:pPr>
        <w:rPr>
          <w:lang w:eastAsia="en-GB"/>
        </w:rPr>
      </w:pPr>
      <w:r>
        <w:rPr>
          <w:lang w:eastAsia="en-GB"/>
        </w:rPr>
        <w:t>…och så lägger vi den i listan</w:t>
      </w:r>
    </w:p>
    <w:p w14:paraId="791BB0A8" w14:textId="7146D67A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transactions.Add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</w:p>
    <w:p w14:paraId="459EF896" w14:textId="7EB36C7A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6550508" w14:textId="655748F5" w:rsidR="006733FD" w:rsidRPr="006733FD" w:rsidRDefault="006733FD" w:rsidP="006733FD">
      <w:pPr>
        <w:rPr>
          <w:lang w:eastAsia="en-GB"/>
        </w:rPr>
      </w:pPr>
      <w:r>
        <w:rPr>
          <w:lang w:eastAsia="en-GB"/>
        </w:rPr>
        <w:t>Nu kan vi skriva ut listan och verifiera att det fungerar. Vi börjar med två variabler som ska hålla koll på summan.</w:t>
      </w:r>
    </w:p>
    <w:p w14:paraId="70393802" w14:textId="7F64682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double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6733FD">
        <w:rPr>
          <w:rFonts w:ascii="Consolas" w:eastAsia="Times New Roman" w:hAnsi="Consolas" w:cs="Courier New"/>
          <w:color w:val="1F377F"/>
          <w:sz w:val="20"/>
          <w:szCs w:val="20"/>
          <w:lang w:eastAsia="en-GB"/>
        </w:rPr>
        <w:t>debit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= 0;</w:t>
      </w:r>
    </w:p>
    <w:p w14:paraId="5E269E55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double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6733FD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credit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= 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0;</w:t>
      </w:r>
      <w:proofErr w:type="gramEnd"/>
    </w:p>
    <w:p w14:paraId="122F7D48" w14:textId="77777777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0899E8DB" w14:textId="5E2B9E4C" w:rsidR="006733FD" w:rsidRPr="006733FD" w:rsidRDefault="006733FD" w:rsidP="006733FD">
      <w:pPr>
        <w:rPr>
          <w:lang w:eastAsia="en-GB"/>
        </w:rPr>
      </w:pPr>
      <w:r w:rsidRPr="006733FD">
        <w:rPr>
          <w:lang w:eastAsia="en-GB"/>
        </w:rPr>
        <w:t>Sen ka</w:t>
      </w:r>
      <w:r>
        <w:rPr>
          <w:lang w:eastAsia="en-GB"/>
        </w:rPr>
        <w:t xml:space="preserve">n vi </w:t>
      </w:r>
      <w:proofErr w:type="spellStart"/>
      <w:r>
        <w:rPr>
          <w:lang w:eastAsia="en-GB"/>
        </w:rPr>
        <w:t>loopa</w:t>
      </w:r>
      <w:proofErr w:type="spellEnd"/>
      <w:r>
        <w:rPr>
          <w:lang w:eastAsia="en-GB"/>
        </w:rPr>
        <w:t xml:space="preserve"> igenom alla transaktionerna, skriva ut dem och summera Debet och Kredit.</w:t>
      </w:r>
    </w:p>
    <w:p w14:paraId="0A951B98" w14:textId="42E5E549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6733FD">
        <w:rPr>
          <w:rFonts w:ascii="Consolas" w:eastAsia="Times New Roman" w:hAnsi="Consolas" w:cs="Courier New"/>
          <w:color w:val="8F08C4"/>
          <w:sz w:val="20"/>
          <w:szCs w:val="20"/>
          <w:lang w:eastAsia="en-GB"/>
        </w:rPr>
        <w:t>foreach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(var </w:t>
      </w:r>
      <w:r w:rsidRPr="006733FD">
        <w:rPr>
          <w:rFonts w:ascii="Consolas" w:eastAsia="Times New Roman" w:hAnsi="Consolas" w:cs="Courier New"/>
          <w:color w:val="1F377F"/>
          <w:sz w:val="20"/>
          <w:szCs w:val="20"/>
          <w:lang w:eastAsia="en-GB"/>
        </w:rPr>
        <w:t>trans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r w:rsidRPr="006733FD">
        <w:rPr>
          <w:rFonts w:ascii="Consolas" w:eastAsia="Times New Roman" w:hAnsi="Consolas" w:cs="Courier New"/>
          <w:color w:val="8F08C4"/>
          <w:sz w:val="20"/>
          <w:szCs w:val="20"/>
          <w:lang w:eastAsia="en-GB"/>
        </w:rPr>
        <w:t>in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transactions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15503B3C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{</w:t>
      </w:r>
    </w:p>
    <w:p w14:paraId="41FD3C4C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Console.Write(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"Konto:"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trans.Number</w:t>
      </w:r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 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trans.Label);</w:t>
      </w:r>
    </w:p>
    <w:p w14:paraId="2AFEFEBC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 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trans.Debit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</w:p>
    <w:p w14:paraId="137F44F2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Console.WriteLine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":"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trans.Credit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</w:p>
    <w:p w14:paraId="1484B8CE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debit +=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trans.Debit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</w:t>
      </w:r>
    </w:p>
    <w:p w14:paraId="42B275DA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credit +=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trans.Credit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</w:t>
      </w:r>
    </w:p>
    <w:p w14:paraId="535FFCD1" w14:textId="4A649FED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}</w:t>
      </w:r>
    </w:p>
    <w:p w14:paraId="11582A88" w14:textId="7E64584D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6A9C8B50" w14:textId="076241D6" w:rsidR="006733FD" w:rsidRPr="006733FD" w:rsidRDefault="006733FD" w:rsidP="006733FD">
      <w:pPr>
        <w:rPr>
          <w:lang w:eastAsia="en-GB"/>
        </w:rPr>
      </w:pPr>
      <w:r w:rsidRPr="006733FD">
        <w:rPr>
          <w:lang w:eastAsia="en-GB"/>
        </w:rPr>
        <w:t>Slutligen skriver vi ut s</w:t>
      </w:r>
      <w:r>
        <w:rPr>
          <w:lang w:eastAsia="en-GB"/>
        </w:rPr>
        <w:t>umman av Debet och Kredit för att kontrollera att allt gick bra</w:t>
      </w:r>
    </w:p>
    <w:p w14:paraId="2472C8DA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Console.WriteLine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"Summa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Debet</w:t>
      </w:r>
      <w:proofErr w:type="spellEnd"/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 :</w:t>
      </w:r>
      <w:proofErr w:type="gramEnd"/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debit);</w:t>
      </w:r>
    </w:p>
    <w:p w14:paraId="756DE7DD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Console.WriteLine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"Summa </w:t>
      </w:r>
      <w:proofErr w:type="spellStart"/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Kredit</w:t>
      </w:r>
      <w:proofErr w:type="spellEnd"/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:"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credit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146511F5" w14:textId="415A7ABC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Console.WriteLine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</w:t>
      </w:r>
      <w:proofErr w:type="spellStart"/>
      <w:r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Resultat</w:t>
      </w:r>
      <w:proofErr w:type="spellEnd"/>
      <w:r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skillnad</w:t>
      </w:r>
      <w:proofErr w:type="spellEnd"/>
      <w:r w:rsidRPr="006733FD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:"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(debit-credit)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B84D8D6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}</w:t>
      </w:r>
    </w:p>
    <w:p w14:paraId="335A1E48" w14:textId="0497F4E1" w:rsidR="006733FD" w:rsidRPr="006733FD" w:rsidRDefault="006733FD" w:rsidP="006733FD"/>
    <w:p w14:paraId="6F6E49F0" w14:textId="707B8921" w:rsidR="006733FD" w:rsidRDefault="006733FD" w:rsidP="006733FD">
      <w:r w:rsidRPr="006733FD">
        <w:t xml:space="preserve">Underbart! </w:t>
      </w:r>
      <w:r>
        <w:t>Det fungerar.</w:t>
      </w:r>
    </w:p>
    <w:p w14:paraId="4E48A582" w14:textId="4E25E7D2" w:rsidR="006733FD" w:rsidRDefault="006733FD" w:rsidP="006733FD">
      <w:r>
        <w:t>Enda nackdelen nu är att det är himla omständligt att skriva in en transaktion. Det måste vi förenkla.</w:t>
      </w:r>
    </w:p>
    <w:p w14:paraId="1F3B3CD5" w14:textId="3FC61616" w:rsidR="006733FD" w:rsidRDefault="006733FD" w:rsidP="006733FD">
      <w:r>
        <w:lastRenderedPageBreak/>
        <w:t>Vi kan skapa en metod i vår klass som hjälper till med detta, men då det kan i framtiden finnas andra klasser som ska vara med och leka med transaktionerna så behöver vi börja med att skapa en bokföringsklass.</w:t>
      </w:r>
    </w:p>
    <w:p w14:paraId="3971942A" w14:textId="0E3B3745" w:rsidR="006733FD" w:rsidRPr="006733FD" w:rsidRDefault="006733FD" w:rsidP="006733FD">
      <w:proofErr w:type="gramStart"/>
      <w:r>
        <w:t xml:space="preserve">Andra </w:t>
      </w:r>
      <w:r w:rsidRPr="006733FD">
        <w:t xml:space="preserve"> klassen</w:t>
      </w:r>
      <w:proofErr w:type="gramEnd"/>
      <w:r w:rsidRPr="006733FD">
        <w:t xml:space="preserve">: </w:t>
      </w:r>
      <w:proofErr w:type="spellStart"/>
      <w:r>
        <w:t>Accounting</w:t>
      </w:r>
      <w:r w:rsidRPr="006733FD">
        <w:t>.cs</w:t>
      </w:r>
      <w:proofErr w:type="spellEnd"/>
    </w:p>
    <w:p w14:paraId="549A09F8" w14:textId="752DE02B" w:rsidR="006733FD" w:rsidRDefault="006733FD" w:rsidP="006733FD">
      <w:r w:rsidRPr="006733FD">
        <w:t xml:space="preserve"> </w:t>
      </w:r>
      <w:r>
        <w:t>Vi börjar lite lätt med att lägga in vår lista med transaktioner där.</w:t>
      </w:r>
    </w:p>
    <w:p w14:paraId="13C19A1F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public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class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6733FD">
        <w:rPr>
          <w:rFonts w:ascii="Consolas" w:eastAsia="Times New Roman" w:hAnsi="Consolas" w:cs="Courier New"/>
          <w:color w:val="2B91AF"/>
          <w:sz w:val="20"/>
          <w:szCs w:val="20"/>
          <w:lang w:val="en-GB" w:eastAsia="en-GB"/>
        </w:rPr>
        <w:t>Accounting</w:t>
      </w:r>
    </w:p>
    <w:p w14:paraId="054243B3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{</w:t>
      </w:r>
    </w:p>
    <w:p w14:paraId="5A2BD27D" w14:textId="1A3B588A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List&lt;Account&gt; </w:t>
      </w:r>
      <w:r w:rsidR="00C05337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ransactions =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new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List&lt;Account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&gt;(</w:t>
      </w:r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</w:p>
    <w:p w14:paraId="4B1892AB" w14:textId="7A8FB694" w:rsidR="006733FD" w:rsidRPr="00713F95" w:rsidRDefault="006733FD" w:rsidP="00713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</w:p>
    <w:p w14:paraId="558F359D" w14:textId="28D60E24" w:rsidR="006733FD" w:rsidRDefault="006733FD" w:rsidP="006733FD">
      <w:r>
        <w:t xml:space="preserve">Men till skillnad från i </w:t>
      </w:r>
      <w:proofErr w:type="spellStart"/>
      <w:r>
        <w:t>mainklassen</w:t>
      </w:r>
      <w:proofErr w:type="spellEnd"/>
      <w:r>
        <w:t xml:space="preserve"> så gör vi om vår lista till en </w:t>
      </w:r>
      <w:proofErr w:type="spellStart"/>
      <w:r>
        <w:t>property</w:t>
      </w:r>
      <w:proofErr w:type="spellEnd"/>
      <w:r>
        <w:t>, ersätt koden med</w:t>
      </w:r>
    </w:p>
    <w:p w14:paraId="79CF80E2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public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class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6733FD">
        <w:rPr>
          <w:rFonts w:ascii="Consolas" w:eastAsia="Times New Roman" w:hAnsi="Consolas" w:cs="Courier New"/>
          <w:color w:val="2B91AF"/>
          <w:sz w:val="20"/>
          <w:szCs w:val="20"/>
          <w:lang w:val="en-GB" w:eastAsia="en-GB"/>
        </w:rPr>
        <w:t>Accounting</w:t>
      </w:r>
    </w:p>
    <w:p w14:paraId="28904E0C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{</w:t>
      </w:r>
    </w:p>
    <w:p w14:paraId="430EE439" w14:textId="7C6579E4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public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List&lt;Account&gt; </w:t>
      </w:r>
      <w:r w:rsidR="00C05337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ransactions 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{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get</w:t>
      </w:r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set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 } =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new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List&lt;Account&gt;();</w:t>
      </w:r>
    </w:p>
    <w:p w14:paraId="2D562B96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</w:p>
    <w:p w14:paraId="5DD2DAE7" w14:textId="36E9548B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0E1AC289" w14:textId="2EBD3E2E" w:rsidR="006733FD" w:rsidRDefault="006733FD" w:rsidP="006733FD">
      <w:r>
        <w:t>Nu kan vem som helst som instansierar klassen nå den. Nästa steg blir att förenkla inmatandet av transaktioner.</w:t>
      </w:r>
    </w:p>
    <w:p w14:paraId="189CE392" w14:textId="4F58464C" w:rsidR="006733FD" w:rsidRPr="006733FD" w:rsidRDefault="006733FD" w:rsidP="006733FD">
      <w:r>
        <w:t xml:space="preserve">För detta behöver vi en metod. </w:t>
      </w:r>
      <w:r w:rsidRPr="006733FD">
        <w:t>Den ska ta emot de nödvändiga variablerna för att s</w:t>
      </w:r>
      <w:r>
        <w:t xml:space="preserve">kapa en transaktion. </w:t>
      </w:r>
    </w:p>
    <w:p w14:paraId="6B35D149" w14:textId="710D4792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Public</w:t>
      </w:r>
      <w:r w:rsidR="001B7C09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void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74531F"/>
          <w:sz w:val="20"/>
          <w:szCs w:val="20"/>
          <w:lang w:val="en-GB" w:eastAsia="en-GB"/>
        </w:rPr>
        <w:t>CreateTransaction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proofErr w:type="gramEnd"/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int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733FD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accountNr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,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string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label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,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double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debit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,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double</w:t>
      </w:r>
      <w:r w:rsidR="001B7C09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credit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</w:t>
      </w:r>
    </w:p>
    <w:p w14:paraId="0AAAD3D6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{</w:t>
      </w:r>
    </w:p>
    <w:p w14:paraId="568D6506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transactions.Add</w:t>
      </w:r>
      <w:proofErr w:type="spellEnd"/>
      <w:proofErr w:type="gramEnd"/>
    </w:p>
    <w:p w14:paraId="09697E6F" w14:textId="7777777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(</w:t>
      </w:r>
    </w:p>
    <w:p w14:paraId="1906053B" w14:textId="3E0359A2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</w:t>
      </w:r>
      <w:r w:rsidRPr="006733FD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new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Account{</w:t>
      </w:r>
      <w:proofErr w:type="gramEnd"/>
    </w:p>
    <w:p w14:paraId="060E7D76" w14:textId="60A2E607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 Number = </w:t>
      </w:r>
      <w:proofErr w:type="spell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accountNr</w:t>
      </w:r>
      <w:proofErr w:type="spell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Label = label,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Debit = </w:t>
      </w:r>
      <w:proofErr w:type="spellStart"/>
      <w:proofErr w:type="gramStart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debit,Credit</w:t>
      </w:r>
      <w:proofErr w:type="spellEnd"/>
      <w:proofErr w:type="gramEnd"/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= credit</w:t>
      </w:r>
    </w:p>
    <w:p w14:paraId="2DAF2846" w14:textId="0C9143C4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});</w:t>
      </w:r>
    </w:p>
    <w:p w14:paraId="33A8C57F" w14:textId="3BE177EA" w:rsid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6733FD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}</w:t>
      </w:r>
    </w:p>
    <w:p w14:paraId="5131C286" w14:textId="6A0A00F6" w:rsidR="006733FD" w:rsidRPr="006733FD" w:rsidRDefault="006733FD" w:rsidP="00673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06AA6C70" w14:textId="77777777" w:rsidR="00DD3EE8" w:rsidRDefault="004F3055" w:rsidP="006733FD">
      <w:r>
        <w:t xml:space="preserve">Då går vi tillbaka till </w:t>
      </w:r>
      <w:proofErr w:type="spellStart"/>
      <w:r>
        <w:t>main</w:t>
      </w:r>
      <w:proofErr w:type="spellEnd"/>
      <w:r>
        <w:t xml:space="preserve"> klassen och testar.</w:t>
      </w:r>
      <w:r w:rsidR="00DD3EE8">
        <w:t xml:space="preserve"> </w:t>
      </w:r>
    </w:p>
    <w:p w14:paraId="77B8E98C" w14:textId="77777777" w:rsidR="00DD3EE8" w:rsidRDefault="00DD3EE8">
      <w:r>
        <w:br w:type="page"/>
      </w:r>
    </w:p>
    <w:p w14:paraId="087CA3FC" w14:textId="530EBEC2" w:rsidR="006733FD" w:rsidRPr="00DD3EE8" w:rsidRDefault="00DD3EE8" w:rsidP="006733FD">
      <w:r w:rsidRPr="00DD3EE8">
        <w:lastRenderedPageBreak/>
        <w:t>Vi gör samma beräkningar</w:t>
      </w:r>
      <w:r>
        <w:t>.</w:t>
      </w:r>
    </w:p>
    <w:p w14:paraId="38C92751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spellStart"/>
      <w:r w:rsidRPr="00DD3EE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static</w:t>
      </w:r>
      <w:proofErr w:type="spell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spellStart"/>
      <w:r w:rsidRPr="00DD3EE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void</w:t>
      </w:r>
      <w:proofErr w:type="spell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</w:t>
      </w:r>
      <w:proofErr w:type="gramStart"/>
      <w:r w:rsidRPr="00DD3EE8">
        <w:rPr>
          <w:rFonts w:ascii="Consolas" w:eastAsia="Times New Roman" w:hAnsi="Consolas" w:cs="Courier New"/>
          <w:color w:val="74531F"/>
          <w:sz w:val="20"/>
          <w:szCs w:val="20"/>
          <w:lang w:eastAsia="en-GB"/>
        </w:rPr>
        <w:t>Main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gram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</w:p>
    <w:p w14:paraId="17F62293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       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{</w:t>
      </w:r>
    </w:p>
    <w:p w14:paraId="58991434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Accounting </w:t>
      </w:r>
      <w:proofErr w:type="spellStart"/>
      <w:r w:rsidRPr="00DD3EE8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bok</w:t>
      </w:r>
      <w:proofErr w:type="spell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= </w:t>
      </w:r>
      <w:r w:rsidRPr="00DD3EE8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new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Accounting(</w:t>
      </w:r>
      <w:proofErr w:type="gram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</w:p>
    <w:p w14:paraId="03A8EE94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</w:p>
    <w:p w14:paraId="02D55586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           </w:t>
      </w:r>
      <w:proofErr w:type="spellStart"/>
      <w:proofErr w:type="gramStart"/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bok.CreateTransaction</w:t>
      </w:r>
      <w:proofErr w:type="spellEnd"/>
      <w:proofErr w:type="gramEnd"/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(1910, </w:t>
      </w:r>
      <w:r w:rsidRPr="00DD3EE8">
        <w:rPr>
          <w:rFonts w:ascii="Consolas" w:eastAsia="Times New Roman" w:hAnsi="Consolas" w:cs="Courier New"/>
          <w:b/>
          <w:bCs/>
          <w:color w:val="A31515"/>
          <w:sz w:val="20"/>
          <w:szCs w:val="20"/>
          <w:lang w:val="en-GB" w:eastAsia="en-GB"/>
        </w:rPr>
        <w:t>"</w:t>
      </w:r>
      <w:proofErr w:type="spellStart"/>
      <w:r w:rsidRPr="00DD3EE8">
        <w:rPr>
          <w:rFonts w:ascii="Consolas" w:eastAsia="Times New Roman" w:hAnsi="Consolas" w:cs="Courier New"/>
          <w:b/>
          <w:bCs/>
          <w:color w:val="A31515"/>
          <w:sz w:val="20"/>
          <w:szCs w:val="20"/>
          <w:lang w:val="en-GB" w:eastAsia="en-GB"/>
        </w:rPr>
        <w:t>Kassa</w:t>
      </w:r>
      <w:proofErr w:type="spellEnd"/>
      <w:r w:rsidRPr="00DD3EE8">
        <w:rPr>
          <w:rFonts w:ascii="Consolas" w:eastAsia="Times New Roman" w:hAnsi="Consolas" w:cs="Courier New"/>
          <w:b/>
          <w:bCs/>
          <w:color w:val="A31515"/>
          <w:sz w:val="20"/>
          <w:szCs w:val="20"/>
          <w:lang w:val="en-GB" w:eastAsia="en-GB"/>
        </w:rPr>
        <w:t>"</w:t>
      </w:r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, 0, 5000);</w:t>
      </w:r>
    </w:p>
    <w:p w14:paraId="4D3E9A2B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           </w:t>
      </w:r>
      <w:proofErr w:type="spellStart"/>
      <w:proofErr w:type="gramStart"/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bok.CreateTransaction</w:t>
      </w:r>
      <w:proofErr w:type="spellEnd"/>
      <w:proofErr w:type="gramEnd"/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(2440, </w:t>
      </w:r>
      <w:r w:rsidRPr="00DD3EE8">
        <w:rPr>
          <w:rFonts w:ascii="Consolas" w:eastAsia="Times New Roman" w:hAnsi="Consolas" w:cs="Courier New"/>
          <w:b/>
          <w:bCs/>
          <w:color w:val="A31515"/>
          <w:sz w:val="20"/>
          <w:szCs w:val="20"/>
          <w:lang w:val="en-GB" w:eastAsia="en-GB"/>
        </w:rPr>
        <w:t>"</w:t>
      </w:r>
      <w:proofErr w:type="spellStart"/>
      <w:r w:rsidRPr="00DD3EE8">
        <w:rPr>
          <w:rFonts w:ascii="Consolas" w:eastAsia="Times New Roman" w:hAnsi="Consolas" w:cs="Courier New"/>
          <w:b/>
          <w:bCs/>
          <w:color w:val="A31515"/>
          <w:sz w:val="20"/>
          <w:szCs w:val="20"/>
          <w:lang w:val="en-GB" w:eastAsia="en-GB"/>
        </w:rPr>
        <w:t>Lev.Skuld</w:t>
      </w:r>
      <w:proofErr w:type="spellEnd"/>
      <w:r w:rsidRPr="00DD3EE8">
        <w:rPr>
          <w:rFonts w:ascii="Consolas" w:eastAsia="Times New Roman" w:hAnsi="Consolas" w:cs="Courier New"/>
          <w:b/>
          <w:bCs/>
          <w:color w:val="A31515"/>
          <w:sz w:val="20"/>
          <w:szCs w:val="20"/>
          <w:lang w:val="en-GB" w:eastAsia="en-GB"/>
        </w:rPr>
        <w:t>"</w:t>
      </w:r>
      <w:r w:rsidRPr="00DD3EE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GB" w:eastAsia="en-GB"/>
        </w:rPr>
        <w:t>, 5000, 0);</w:t>
      </w:r>
    </w:p>
    <w:p w14:paraId="75AD4F11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</w:p>
    <w:p w14:paraId="14BF4227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</w:t>
      </w:r>
    </w:p>
    <w:p w14:paraId="08599921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</w:t>
      </w:r>
      <w:r w:rsidRPr="00DD3EE8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double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DD3EE8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debit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= </w:t>
      </w:r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0;</w:t>
      </w:r>
      <w:proofErr w:type="gramEnd"/>
    </w:p>
    <w:p w14:paraId="70543AFC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</w:t>
      </w:r>
      <w:r w:rsidRPr="00DD3EE8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double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DD3EE8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credit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= </w:t>
      </w:r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0;</w:t>
      </w:r>
      <w:proofErr w:type="gramEnd"/>
    </w:p>
    <w:p w14:paraId="6A67D7FF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</w:t>
      </w:r>
      <w:r w:rsidRPr="00DD3EE8">
        <w:rPr>
          <w:rFonts w:ascii="Consolas" w:eastAsia="Times New Roman" w:hAnsi="Consolas" w:cs="Courier New"/>
          <w:color w:val="8F08C4"/>
          <w:sz w:val="20"/>
          <w:szCs w:val="20"/>
          <w:lang w:val="en-GB" w:eastAsia="en-GB"/>
        </w:rPr>
        <w:t>foreach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(var </w:t>
      </w:r>
      <w:r w:rsidRPr="00DD3EE8">
        <w:rPr>
          <w:rFonts w:ascii="Consolas" w:eastAsia="Times New Roman" w:hAnsi="Consolas" w:cs="Courier New"/>
          <w:color w:val="1F377F"/>
          <w:sz w:val="20"/>
          <w:szCs w:val="20"/>
          <w:lang w:val="en-GB" w:eastAsia="en-GB"/>
        </w:rPr>
        <w:t>trans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r w:rsidRPr="00DD3EE8">
        <w:rPr>
          <w:rFonts w:ascii="Consolas" w:eastAsia="Times New Roman" w:hAnsi="Consolas" w:cs="Courier New"/>
          <w:color w:val="8F08C4"/>
          <w:sz w:val="20"/>
          <w:szCs w:val="20"/>
          <w:lang w:val="en-GB" w:eastAsia="en-GB"/>
        </w:rPr>
        <w:t>in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</w:t>
      </w:r>
      <w:proofErr w:type="spellStart"/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bok.Transactions</w:t>
      </w:r>
      <w:proofErr w:type="spellEnd"/>
      <w:proofErr w:type="gram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</w:t>
      </w:r>
    </w:p>
    <w:p w14:paraId="2CD6349E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{</w:t>
      </w:r>
    </w:p>
    <w:p w14:paraId="30AD6937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    Console.Write(</w:t>
      </w:r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"Konto:"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trans.Number + </w:t>
      </w:r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 "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trans.Label</w:t>
      </w:r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07AA3854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    </w:t>
      </w:r>
      <w:proofErr w:type="spell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</w:t>
      </w:r>
      <w:proofErr w:type="spell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 "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</w:t>
      </w:r>
      <w:proofErr w:type="spellStart"/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trans.Debit</w:t>
      </w:r>
      <w:proofErr w:type="spellEnd"/>
      <w:proofErr w:type="gram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</w:p>
    <w:p w14:paraId="283F9DB9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    </w:t>
      </w:r>
      <w:proofErr w:type="spell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Console.WriteLine</w:t>
      </w:r>
      <w:proofErr w:type="spell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":"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</w:t>
      </w:r>
      <w:proofErr w:type="spellStart"/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trans.Credit</w:t>
      </w:r>
      <w:proofErr w:type="spellEnd"/>
      <w:proofErr w:type="gram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</w:p>
    <w:p w14:paraId="2B928652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    debit += </w:t>
      </w:r>
      <w:proofErr w:type="spellStart"/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trans.Debit</w:t>
      </w:r>
      <w:proofErr w:type="spellEnd"/>
      <w:proofErr w:type="gram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</w:t>
      </w:r>
    </w:p>
    <w:p w14:paraId="2F37AF89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    credit += </w:t>
      </w:r>
      <w:proofErr w:type="spellStart"/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trans.Credit</w:t>
      </w:r>
      <w:proofErr w:type="spellEnd"/>
      <w:proofErr w:type="gram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;</w:t>
      </w:r>
    </w:p>
    <w:p w14:paraId="0655FA02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}</w:t>
      </w:r>
    </w:p>
    <w:p w14:paraId="2B64CD09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</w:t>
      </w:r>
      <w:proofErr w:type="spell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Console.WriteLine</w:t>
      </w:r>
      <w:proofErr w:type="spell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"Summa </w:t>
      </w:r>
      <w:proofErr w:type="spellStart"/>
      <w:proofErr w:type="gramStart"/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Debet</w:t>
      </w:r>
      <w:proofErr w:type="spellEnd"/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 :</w:t>
      </w:r>
      <w:proofErr w:type="gramEnd"/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debit);</w:t>
      </w:r>
    </w:p>
    <w:p w14:paraId="551A8F7C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</w:t>
      </w:r>
      <w:proofErr w:type="spell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Console.WriteLine</w:t>
      </w:r>
      <w:proofErr w:type="spellEnd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(</w:t>
      </w:r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"Summa </w:t>
      </w:r>
      <w:proofErr w:type="spellStart"/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Kredit</w:t>
      </w:r>
      <w:proofErr w:type="spellEnd"/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:"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credit</w:t>
      </w:r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76FF713E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    Console.WriteLine(</w:t>
      </w:r>
      <w:r w:rsidRPr="00DD3EE8">
        <w:rPr>
          <w:rFonts w:ascii="Consolas" w:eastAsia="Times New Roman" w:hAnsi="Consolas" w:cs="Courier New"/>
          <w:color w:val="A31515"/>
          <w:sz w:val="20"/>
          <w:szCs w:val="20"/>
          <w:lang w:val="en-GB" w:eastAsia="en-GB"/>
        </w:rPr>
        <w:t>"Resultat skillnad:"</w:t>
      </w: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+ (debit - credit)</w:t>
      </w:r>
      <w:proofErr w:type="gramStart"/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);</w:t>
      </w:r>
      <w:proofErr w:type="gramEnd"/>
    </w:p>
    <w:p w14:paraId="40A858A0" w14:textId="77777777" w:rsidR="00DD3EE8" w:rsidRPr="00DD3EE8" w:rsidRDefault="00DD3EE8" w:rsidP="00DD3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DD3EE8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       }</w:t>
      </w:r>
    </w:p>
    <w:p w14:paraId="797CE8A8" w14:textId="0BE48E3B" w:rsidR="006733FD" w:rsidRDefault="006733FD" w:rsidP="006733FD"/>
    <w:p w14:paraId="5A313656" w14:textId="6025422E" w:rsidR="00DD3EE8" w:rsidRDefault="00DD3EE8" w:rsidP="006733FD">
      <w:r>
        <w:t>Koden blev helt klart kortare.</w:t>
      </w:r>
    </w:p>
    <w:p w14:paraId="1068D45A" w14:textId="34D87E08" w:rsidR="00C10A89" w:rsidRDefault="00C10A89" w:rsidP="006733FD">
      <w:r>
        <w:t xml:space="preserve">Det finns </w:t>
      </w:r>
      <w:r w:rsidR="0099509D">
        <w:t>några saker</w:t>
      </w:r>
      <w:r>
        <w:t xml:space="preserve"> som kan verka störande i inmatningen nu. Det ena är att </w:t>
      </w:r>
      <w:r w:rsidR="000D4E9B">
        <w:t>vi måste skriva in benämning på kontot hela tiden, det ska räcka med numret tycker man. Ett smart program ska kunna lösa detta.</w:t>
      </w:r>
    </w:p>
    <w:p w14:paraId="6940A50D" w14:textId="5BB1C8B8" w:rsidR="000D4E9B" w:rsidRDefault="000D4E9B" w:rsidP="006733FD">
      <w:r>
        <w:t>Så vi fixar det.</w:t>
      </w:r>
    </w:p>
    <w:p w14:paraId="4E6E1F19" w14:textId="2D4D4F1F" w:rsidR="000D4E9B" w:rsidRDefault="000D4E9B" w:rsidP="006733FD">
      <w:r>
        <w:t xml:space="preserve">I början av klassen </w:t>
      </w:r>
      <w:proofErr w:type="spellStart"/>
      <w:r>
        <w:t>Accounting</w:t>
      </w:r>
      <w:proofErr w:type="spellEnd"/>
      <w:r>
        <w:t xml:space="preserve">, under raden med </w:t>
      </w:r>
      <w:proofErr w:type="gramStart"/>
      <w:r>
        <w:t>List&lt;</w:t>
      </w:r>
      <w:proofErr w:type="gramEnd"/>
      <w:r>
        <w:t>&gt; lägger vi till en rad till.</w:t>
      </w:r>
    </w:p>
    <w:p w14:paraId="10241174" w14:textId="77777777" w:rsidR="00246096" w:rsidRDefault="00246096" w:rsidP="0024609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Accounting</w:t>
      </w:r>
    </w:p>
    <w:p w14:paraId="52BE5546" w14:textId="77777777" w:rsidR="00246096" w:rsidRDefault="00246096" w:rsidP="0024609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ADA38DE" w14:textId="77777777" w:rsidR="00246096" w:rsidRDefault="00246096" w:rsidP="0024609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List&lt;Account&gt; Transactions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List&lt;Account&gt;();</w:t>
      </w:r>
    </w:p>
    <w:p w14:paraId="246F447B" w14:textId="5D95FA96" w:rsidR="006752BD" w:rsidRPr="006752BD" w:rsidRDefault="00246096" w:rsidP="006752BD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6752BD">
        <w:rPr>
          <w:rFonts w:ascii="Consolas" w:hAnsi="Consolas"/>
          <w:b/>
          <w:bCs/>
          <w:color w:val="000000"/>
        </w:rPr>
        <w:t>    </w:t>
      </w:r>
      <w:r w:rsidRPr="006752BD">
        <w:rPr>
          <w:rFonts w:ascii="Consolas" w:hAnsi="Consolas"/>
          <w:b/>
          <w:bCs/>
          <w:color w:val="0000FF"/>
        </w:rPr>
        <w:t>public</w:t>
      </w:r>
      <w:r w:rsidRPr="006752BD">
        <w:rPr>
          <w:rFonts w:ascii="Consolas" w:hAnsi="Consolas"/>
          <w:b/>
          <w:bCs/>
          <w:color w:val="000000"/>
        </w:rPr>
        <w:t> Dictionary&lt;</w:t>
      </w:r>
      <w:r w:rsidRPr="006752BD">
        <w:rPr>
          <w:rFonts w:ascii="Consolas" w:hAnsi="Consolas"/>
          <w:b/>
          <w:bCs/>
          <w:color w:val="0000FF"/>
        </w:rPr>
        <w:t>int</w:t>
      </w:r>
      <w:r w:rsidRPr="006752BD">
        <w:rPr>
          <w:rFonts w:ascii="Consolas" w:hAnsi="Consolas"/>
          <w:b/>
          <w:bCs/>
          <w:color w:val="000000"/>
        </w:rPr>
        <w:t>, </w:t>
      </w:r>
      <w:r w:rsidRPr="006752BD">
        <w:rPr>
          <w:rFonts w:ascii="Consolas" w:hAnsi="Consolas"/>
          <w:b/>
          <w:bCs/>
          <w:color w:val="0000FF"/>
        </w:rPr>
        <w:t>string</w:t>
      </w:r>
      <w:r w:rsidRPr="006752BD">
        <w:rPr>
          <w:rFonts w:ascii="Consolas" w:hAnsi="Consolas"/>
          <w:b/>
          <w:bCs/>
          <w:color w:val="000000"/>
        </w:rPr>
        <w:t>&gt; ChartOfAccounts = </w:t>
      </w:r>
      <w:r w:rsidRPr="006752BD">
        <w:rPr>
          <w:rFonts w:ascii="Consolas" w:hAnsi="Consolas"/>
          <w:b/>
          <w:bCs/>
          <w:color w:val="0000FF"/>
        </w:rPr>
        <w:t>new</w:t>
      </w:r>
      <w:r w:rsidRPr="006752BD">
        <w:rPr>
          <w:rFonts w:ascii="Consolas" w:hAnsi="Consolas"/>
          <w:b/>
          <w:bCs/>
          <w:color w:val="000000"/>
        </w:rPr>
        <w:t> Dictionary&lt;</w:t>
      </w:r>
      <w:r w:rsidRPr="006752BD">
        <w:rPr>
          <w:rFonts w:ascii="Consolas" w:hAnsi="Consolas"/>
          <w:b/>
          <w:bCs/>
          <w:color w:val="0000FF"/>
        </w:rPr>
        <w:t>int</w:t>
      </w:r>
      <w:r w:rsidRPr="006752BD">
        <w:rPr>
          <w:rFonts w:ascii="Consolas" w:hAnsi="Consolas"/>
          <w:b/>
          <w:bCs/>
          <w:color w:val="000000"/>
        </w:rPr>
        <w:t>, </w:t>
      </w:r>
      <w:r w:rsidRPr="006752BD">
        <w:rPr>
          <w:rFonts w:ascii="Consolas" w:hAnsi="Consolas"/>
          <w:b/>
          <w:bCs/>
          <w:color w:val="0000FF"/>
        </w:rPr>
        <w:t>string</w:t>
      </w:r>
      <w:proofErr w:type="gramStart"/>
      <w:r w:rsidRPr="006752BD">
        <w:rPr>
          <w:rFonts w:ascii="Consolas" w:hAnsi="Consolas"/>
          <w:b/>
          <w:bCs/>
          <w:color w:val="000000"/>
        </w:rPr>
        <w:t>&gt;(</w:t>
      </w:r>
      <w:proofErr w:type="gramEnd"/>
      <w:r w:rsidRPr="006752BD">
        <w:rPr>
          <w:rFonts w:ascii="Consolas" w:hAnsi="Consolas"/>
          <w:b/>
          <w:bCs/>
          <w:color w:val="000000"/>
        </w:rPr>
        <w:t>);</w:t>
      </w:r>
      <w:r w:rsidR="006752BD">
        <w:rPr>
          <w:rFonts w:ascii="Consolas" w:hAnsi="Consolas"/>
          <w:b/>
          <w:bCs/>
          <w:color w:val="000000"/>
        </w:rPr>
        <w:br/>
      </w:r>
    </w:p>
    <w:p w14:paraId="3D751829" w14:textId="62B06714" w:rsidR="000D4E9B" w:rsidRDefault="00E5066A" w:rsidP="006733FD">
      <w:r w:rsidRPr="00E5066A">
        <w:t xml:space="preserve">Vi skapar nu en </w:t>
      </w:r>
      <w:proofErr w:type="spellStart"/>
      <w:r w:rsidRPr="00E5066A">
        <w:t>C</w:t>
      </w:r>
      <w:r>
        <w:t>onstructor</w:t>
      </w:r>
      <w:proofErr w:type="spellEnd"/>
      <w:r>
        <w:t xml:space="preserve"> för vår klass</w:t>
      </w:r>
      <w:r w:rsidR="00E5425B">
        <w:t xml:space="preserve">, i den fyller vi vår kontoplan med några konton vi ska använda. Vi gör den public så att </w:t>
      </w:r>
      <w:r w:rsidR="00516E42">
        <w:t>den blir lätt för andra att ändra i.</w:t>
      </w:r>
    </w:p>
    <w:p w14:paraId="53B8C612" w14:textId="77777777" w:rsidR="00E5425B" w:rsidRPr="00516E42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516E42">
        <w:rPr>
          <w:rFonts w:ascii="Consolas" w:hAnsi="Consolas"/>
          <w:color w:val="0000FF"/>
          <w:lang w:val="sv-SE"/>
        </w:rPr>
        <w:t>public</w:t>
      </w:r>
      <w:r w:rsidRPr="00516E42">
        <w:rPr>
          <w:rFonts w:ascii="Consolas" w:hAnsi="Consolas"/>
          <w:color w:val="000000"/>
          <w:lang w:val="sv-SE"/>
        </w:rPr>
        <w:t> </w:t>
      </w:r>
      <w:proofErr w:type="spellStart"/>
      <w:proofErr w:type="gramStart"/>
      <w:r w:rsidRPr="00516E42">
        <w:rPr>
          <w:rFonts w:ascii="Consolas" w:hAnsi="Consolas"/>
          <w:color w:val="2B91AF"/>
          <w:lang w:val="sv-SE"/>
        </w:rPr>
        <w:t>Accounting</w:t>
      </w:r>
      <w:proofErr w:type="spellEnd"/>
      <w:r w:rsidRPr="00516E42">
        <w:rPr>
          <w:rFonts w:ascii="Consolas" w:hAnsi="Consolas"/>
          <w:color w:val="000000"/>
          <w:lang w:val="sv-SE"/>
        </w:rPr>
        <w:t>(</w:t>
      </w:r>
      <w:proofErr w:type="gramEnd"/>
      <w:r w:rsidRPr="00516E42">
        <w:rPr>
          <w:rFonts w:ascii="Consolas" w:hAnsi="Consolas"/>
          <w:color w:val="000000"/>
          <w:lang w:val="sv-SE"/>
        </w:rPr>
        <w:t>)</w:t>
      </w:r>
    </w:p>
    <w:p w14:paraId="7293714F" w14:textId="77777777" w:rsidR="00E5425B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D6EDC90" w14:textId="77777777" w:rsidR="00E5425B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ChartOfAccounts.Add</w:t>
      </w:r>
      <w:proofErr w:type="spellEnd"/>
      <w:r>
        <w:rPr>
          <w:rFonts w:ascii="Consolas" w:hAnsi="Consolas"/>
          <w:color w:val="000000"/>
        </w:rPr>
        <w:t>(1910, 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Kassa</w:t>
      </w:r>
      <w:proofErr w:type="spellEnd"/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1103357" w14:textId="77777777" w:rsidR="00E5425B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ChartOfAccounts.Add</w:t>
      </w:r>
      <w:proofErr w:type="spellEnd"/>
      <w:r>
        <w:rPr>
          <w:rFonts w:ascii="Consolas" w:hAnsi="Consolas"/>
          <w:color w:val="000000"/>
        </w:rPr>
        <w:t>(1930, 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Företagskonto</w:t>
      </w:r>
      <w:proofErr w:type="spellEnd"/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58E5ED5" w14:textId="77777777" w:rsidR="00E5425B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ChartOfAccounts.Add</w:t>
      </w:r>
      <w:proofErr w:type="spellEnd"/>
      <w:r>
        <w:rPr>
          <w:rFonts w:ascii="Consolas" w:hAnsi="Consolas"/>
          <w:color w:val="000000"/>
        </w:rPr>
        <w:t>(2440, 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Leverantörsskuld</w:t>
      </w:r>
      <w:proofErr w:type="spellEnd"/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1D8DD21" w14:textId="77777777" w:rsidR="00E5425B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ChartOfAccounts.Add</w:t>
      </w:r>
      <w:proofErr w:type="spellEnd"/>
      <w:r>
        <w:rPr>
          <w:rFonts w:ascii="Consolas" w:hAnsi="Consolas"/>
          <w:color w:val="000000"/>
        </w:rPr>
        <w:t>(3010, 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Försäljning</w:t>
      </w:r>
      <w:proofErr w:type="spellEnd"/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7A82D54" w14:textId="77777777" w:rsidR="00E5425B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ChartOfAccounts.Add</w:t>
      </w:r>
      <w:proofErr w:type="spellEnd"/>
      <w:r>
        <w:rPr>
          <w:rFonts w:ascii="Consolas" w:hAnsi="Consolas"/>
          <w:color w:val="000000"/>
        </w:rPr>
        <w:t>(5410, 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Datorinköp</w:t>
      </w:r>
      <w:proofErr w:type="spellEnd"/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9DFD065" w14:textId="77777777" w:rsidR="00E5425B" w:rsidRDefault="00E5425B" w:rsidP="00E542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B092E2A" w14:textId="35A1D7EB" w:rsidR="00516E42" w:rsidRDefault="00516E42">
      <w:r>
        <w:br w:type="page"/>
      </w:r>
    </w:p>
    <w:p w14:paraId="1C5B9E73" w14:textId="11A57E49" w:rsidR="00E5066A" w:rsidRDefault="00E5066A" w:rsidP="006733FD">
      <w:r w:rsidRPr="00E5066A">
        <w:lastRenderedPageBreak/>
        <w:t xml:space="preserve">Vi </w:t>
      </w:r>
      <w:r>
        <w:t>ändrar även metoden som skapar transaktionerna</w:t>
      </w:r>
      <w:r w:rsidR="00516E42">
        <w:t xml:space="preserve">, så att den hämtar strängen från vår </w:t>
      </w:r>
      <w:proofErr w:type="spellStart"/>
      <w:r w:rsidR="00516E42">
        <w:t>dictionary</w:t>
      </w:r>
      <w:proofErr w:type="spellEnd"/>
      <w:r w:rsidR="00516E42">
        <w:t>.</w:t>
      </w:r>
    </w:p>
    <w:p w14:paraId="58C8AADA" w14:textId="3412E888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CreateTransaction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accountNr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debit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credit</w:t>
      </w:r>
      <w:r>
        <w:rPr>
          <w:rFonts w:ascii="Consolas" w:hAnsi="Consolas"/>
          <w:color w:val="000000"/>
        </w:rPr>
        <w:t>)</w:t>
      </w:r>
    </w:p>
    <w:p w14:paraId="254F5B1E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{</w:t>
      </w:r>
    </w:p>
    <w:p w14:paraId="70675348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</w:t>
      </w:r>
      <w:proofErr w:type="spellStart"/>
      <w:r>
        <w:rPr>
          <w:rFonts w:ascii="Consolas" w:hAnsi="Consolas"/>
          <w:color w:val="000000"/>
        </w:rPr>
        <w:t>Transactions.Add</w:t>
      </w:r>
      <w:proofErr w:type="spellEnd"/>
    </w:p>
    <w:p w14:paraId="46F2D2A3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(</w:t>
      </w:r>
    </w:p>
    <w:p w14:paraId="6C879D31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Account</w:t>
      </w:r>
    </w:p>
    <w:p w14:paraId="29A642CF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{</w:t>
      </w:r>
    </w:p>
    <w:p w14:paraId="6A5DC927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Number = </w:t>
      </w:r>
      <w:proofErr w:type="spellStart"/>
      <w:r>
        <w:rPr>
          <w:rFonts w:ascii="Consolas" w:hAnsi="Consolas"/>
          <w:color w:val="000000"/>
        </w:rPr>
        <w:t>accountNr</w:t>
      </w:r>
      <w:proofErr w:type="spellEnd"/>
      <w:r>
        <w:rPr>
          <w:rFonts w:ascii="Consolas" w:hAnsi="Consolas"/>
          <w:color w:val="000000"/>
        </w:rPr>
        <w:t>,</w:t>
      </w:r>
    </w:p>
    <w:p w14:paraId="2AFAC1B9" w14:textId="3360E181" w:rsidR="00516E42" w:rsidRPr="007A5AE1" w:rsidRDefault="00516E42" w:rsidP="00516E42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7A5AE1">
        <w:rPr>
          <w:rFonts w:ascii="Consolas" w:hAnsi="Consolas"/>
          <w:b/>
          <w:bCs/>
          <w:color w:val="000000"/>
        </w:rPr>
        <w:t>             Label = </w:t>
      </w:r>
      <w:proofErr w:type="spellStart"/>
      <w:r w:rsidRPr="007A5AE1">
        <w:rPr>
          <w:rFonts w:ascii="Consolas" w:hAnsi="Consolas"/>
          <w:b/>
          <w:bCs/>
          <w:color w:val="000000"/>
        </w:rPr>
        <w:t>ChartOfAccounts</w:t>
      </w:r>
      <w:proofErr w:type="spellEnd"/>
      <w:r w:rsidRPr="007A5AE1">
        <w:rPr>
          <w:rFonts w:ascii="Consolas" w:hAnsi="Consolas"/>
          <w:b/>
          <w:bCs/>
          <w:color w:val="000000"/>
        </w:rPr>
        <w:t>[</w:t>
      </w:r>
      <w:proofErr w:type="spellStart"/>
      <w:r w:rsidRPr="007A5AE1">
        <w:rPr>
          <w:rFonts w:ascii="Consolas" w:hAnsi="Consolas"/>
          <w:b/>
          <w:bCs/>
          <w:color w:val="000000"/>
        </w:rPr>
        <w:t>accountNr</w:t>
      </w:r>
      <w:proofErr w:type="spellEnd"/>
      <w:r w:rsidRPr="007A5AE1">
        <w:rPr>
          <w:rFonts w:ascii="Consolas" w:hAnsi="Consolas"/>
          <w:b/>
          <w:bCs/>
          <w:color w:val="000000"/>
        </w:rPr>
        <w:t>]</w:t>
      </w:r>
      <w:r w:rsidRPr="007A5AE1">
        <w:rPr>
          <w:rFonts w:ascii="Consolas" w:hAnsi="Consolas"/>
          <w:b/>
          <w:bCs/>
          <w:color w:val="000000"/>
        </w:rPr>
        <w:t>,</w:t>
      </w:r>
    </w:p>
    <w:p w14:paraId="70E6A6E7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Debit = debit,</w:t>
      </w:r>
    </w:p>
    <w:p w14:paraId="5B9DDDCF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Credit = credit</w:t>
      </w:r>
    </w:p>
    <w:p w14:paraId="52532BA2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}</w:t>
      </w:r>
    </w:p>
    <w:p w14:paraId="5BBDD318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);</w:t>
      </w:r>
    </w:p>
    <w:p w14:paraId="1C58397B" w14:textId="77777777" w:rsidR="00516E42" w:rsidRDefault="00516E42" w:rsidP="00516E4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}</w:t>
      </w:r>
    </w:p>
    <w:p w14:paraId="0958DB44" w14:textId="2752C86B" w:rsidR="00E5066A" w:rsidRDefault="00E5066A" w:rsidP="006733FD"/>
    <w:p w14:paraId="2DDF76B5" w14:textId="576F0DD8" w:rsidR="001D1614" w:rsidRDefault="001D1614" w:rsidP="006733FD">
      <w:r>
        <w:t xml:space="preserve">Nu får vi varningar från Main, att metoden vi använde inte längre finns. Vi får ändra i </w:t>
      </w:r>
      <w:proofErr w:type="spellStart"/>
      <w:r>
        <w:t>main</w:t>
      </w:r>
      <w:proofErr w:type="spellEnd"/>
      <w:r>
        <w:t xml:space="preserve"> så att den inte skickar med någon benämning.</w:t>
      </w:r>
    </w:p>
    <w:p w14:paraId="0B412995" w14:textId="77777777" w:rsidR="000850C7" w:rsidRDefault="000850C7" w:rsidP="000850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5DE4F5D2" w14:textId="77777777" w:rsidR="000850C7" w:rsidRDefault="000850C7" w:rsidP="000850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{</w:t>
      </w:r>
    </w:p>
    <w:p w14:paraId="33B75813" w14:textId="77777777" w:rsidR="000850C7" w:rsidRDefault="000850C7" w:rsidP="000850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Accounting </w:t>
      </w:r>
      <w:proofErr w:type="spellStart"/>
      <w:r>
        <w:rPr>
          <w:rFonts w:ascii="Consolas" w:hAnsi="Consolas"/>
          <w:color w:val="1F377F"/>
        </w:rPr>
        <w:t>bok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Accounting(</w:t>
      </w:r>
      <w:proofErr w:type="gramEnd"/>
      <w:r>
        <w:rPr>
          <w:rFonts w:ascii="Consolas" w:hAnsi="Consolas"/>
          <w:color w:val="000000"/>
        </w:rPr>
        <w:t>);</w:t>
      </w:r>
    </w:p>
    <w:p w14:paraId="1BBAA221" w14:textId="77777777" w:rsidR="000850C7" w:rsidRDefault="000850C7" w:rsidP="000850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1EA7B91" w14:textId="77777777" w:rsidR="000850C7" w:rsidRPr="007A5AE1" w:rsidRDefault="000850C7" w:rsidP="000850C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7A5AE1">
        <w:rPr>
          <w:rFonts w:ascii="Consolas" w:hAnsi="Consolas"/>
          <w:b/>
          <w:bCs/>
          <w:color w:val="000000"/>
        </w:rPr>
        <w:t>           </w:t>
      </w:r>
      <w:proofErr w:type="spellStart"/>
      <w:proofErr w:type="gramStart"/>
      <w:r w:rsidRPr="007A5AE1">
        <w:rPr>
          <w:rFonts w:ascii="Consolas" w:hAnsi="Consolas"/>
          <w:b/>
          <w:bCs/>
          <w:color w:val="000000"/>
        </w:rPr>
        <w:t>bok.CreateTransaction</w:t>
      </w:r>
      <w:proofErr w:type="spellEnd"/>
      <w:proofErr w:type="gramEnd"/>
      <w:r w:rsidRPr="007A5AE1">
        <w:rPr>
          <w:rFonts w:ascii="Consolas" w:hAnsi="Consolas"/>
          <w:b/>
          <w:bCs/>
          <w:color w:val="000000"/>
        </w:rPr>
        <w:t>(1910, 0, 5000);</w:t>
      </w:r>
    </w:p>
    <w:p w14:paraId="7B9350A0" w14:textId="77777777" w:rsidR="000850C7" w:rsidRPr="007A5AE1" w:rsidRDefault="000850C7" w:rsidP="000850C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7A5AE1">
        <w:rPr>
          <w:rFonts w:ascii="Consolas" w:hAnsi="Consolas"/>
          <w:b/>
          <w:bCs/>
          <w:color w:val="000000"/>
        </w:rPr>
        <w:t>           </w:t>
      </w:r>
      <w:proofErr w:type="spellStart"/>
      <w:proofErr w:type="gramStart"/>
      <w:r w:rsidRPr="007A5AE1">
        <w:rPr>
          <w:rFonts w:ascii="Consolas" w:hAnsi="Consolas"/>
          <w:b/>
          <w:bCs/>
          <w:color w:val="000000"/>
        </w:rPr>
        <w:t>bok.CreateTransaction</w:t>
      </w:r>
      <w:proofErr w:type="spellEnd"/>
      <w:proofErr w:type="gramEnd"/>
      <w:r w:rsidRPr="007A5AE1">
        <w:rPr>
          <w:rFonts w:ascii="Consolas" w:hAnsi="Consolas"/>
          <w:b/>
          <w:bCs/>
          <w:color w:val="000000"/>
        </w:rPr>
        <w:t>(2440, 5000, 0);</w:t>
      </w:r>
    </w:p>
    <w:p w14:paraId="5A72FABF" w14:textId="457E2AFC" w:rsidR="001D1614" w:rsidRDefault="001D1614" w:rsidP="006733FD"/>
    <w:p w14:paraId="1443D426" w14:textId="46D06305" w:rsidR="000850C7" w:rsidRPr="00E5066A" w:rsidRDefault="000850C7" w:rsidP="006733FD">
      <w:r>
        <w:t xml:space="preserve">Prova att köra nu och se hur det blev. Passa på att comitta till </w:t>
      </w:r>
      <w:proofErr w:type="spellStart"/>
      <w:r>
        <w:t>github</w:t>
      </w:r>
      <w:proofErr w:type="spellEnd"/>
      <w:r>
        <w:t>!</w:t>
      </w:r>
    </w:p>
    <w:p w14:paraId="00E0281E" w14:textId="3B97F32B" w:rsidR="00596149" w:rsidRDefault="00596149" w:rsidP="006733FD">
      <w:r>
        <w:t xml:space="preserve">Nu ska vi snygga upp hur den skrivs ut, detta gör vi i klassen </w:t>
      </w:r>
      <w:proofErr w:type="spellStart"/>
      <w:r w:rsidR="00AB4E15">
        <w:t>Account.cs</w:t>
      </w:r>
      <w:proofErr w:type="spellEnd"/>
    </w:p>
    <w:p w14:paraId="4F589349" w14:textId="1016E941" w:rsidR="00AB4E15" w:rsidRDefault="00AB4E15" w:rsidP="006733FD">
      <w:r>
        <w:t xml:space="preserve">Detta gör vi genom att </w:t>
      </w:r>
      <w:proofErr w:type="spellStart"/>
      <w:r>
        <w:t>overrida</w:t>
      </w:r>
      <w:proofErr w:type="spellEnd"/>
      <w:r>
        <w:t xml:space="preserve"> metoden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som finns i alla objekt. Detta på grund av att den finns i objektet </w:t>
      </w:r>
      <w:proofErr w:type="spellStart"/>
      <w:r w:rsidR="008268A5">
        <w:t>Object</w:t>
      </w:r>
      <w:proofErr w:type="spellEnd"/>
      <w:r w:rsidR="008268A5">
        <w:t xml:space="preserve"> i .</w:t>
      </w:r>
      <w:proofErr w:type="spellStart"/>
      <w:r w:rsidR="008268A5">
        <w:t>net</w:t>
      </w:r>
      <w:proofErr w:type="spellEnd"/>
      <w:r w:rsidR="008268A5">
        <w:t xml:space="preserve"> och alla klasser och typer ärver från den.</w:t>
      </w:r>
    </w:p>
    <w:p w14:paraId="59FF13EA" w14:textId="30C87902" w:rsidR="008268A5" w:rsidRDefault="00D02DB8" w:rsidP="006733FD">
      <w:r w:rsidRPr="00D02DB8">
        <w:t>Vi snyggar upp koden i</w:t>
      </w:r>
      <w:r>
        <w:t xml:space="preserve"> den så att den blir mer som en tabell, och så gör vi att den skriver ut alla värden i vår </w:t>
      </w:r>
      <w:proofErr w:type="spellStart"/>
      <w:r>
        <w:t>Account</w:t>
      </w:r>
      <w:proofErr w:type="spellEnd"/>
      <w:r>
        <w:t xml:space="preserve"> klass.</w:t>
      </w:r>
    </w:p>
    <w:p w14:paraId="15D703F7" w14:textId="13AE6DDF" w:rsidR="00354F01" w:rsidRPr="00354F01" w:rsidRDefault="00354F01" w:rsidP="006733FD">
      <w:r w:rsidRPr="00354F01">
        <w:t>Nummer kommer att ta u</w:t>
      </w:r>
      <w:r>
        <w:t>pp fyra tecken, namnet 20 tecken och nummerfälten tar sju tecken</w:t>
      </w:r>
      <w:r w:rsidR="00842A06">
        <w:t>. Det är ingen regel, det är bara så för att jag tyckte det blev snyggt. Ändra det om du vill.</w:t>
      </w:r>
    </w:p>
    <w:p w14:paraId="5EEB62A1" w14:textId="77777777" w:rsidR="00AB4E15" w:rsidRPr="00842A06" w:rsidRDefault="00AB4E15" w:rsidP="00AB4E15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842A06">
        <w:rPr>
          <w:rFonts w:ascii="Consolas" w:hAnsi="Consolas"/>
          <w:color w:val="0000FF"/>
          <w:lang w:val="sv-SE"/>
        </w:rPr>
        <w:t>public</w:t>
      </w:r>
      <w:r w:rsidRPr="00842A06">
        <w:rPr>
          <w:rFonts w:ascii="Consolas" w:hAnsi="Consolas"/>
          <w:color w:val="000000"/>
          <w:lang w:val="sv-SE"/>
        </w:rPr>
        <w:t> </w:t>
      </w:r>
      <w:proofErr w:type="spellStart"/>
      <w:r w:rsidRPr="00842A06">
        <w:rPr>
          <w:rFonts w:ascii="Consolas" w:hAnsi="Consolas"/>
          <w:color w:val="0000FF"/>
          <w:lang w:val="sv-SE"/>
        </w:rPr>
        <w:t>override</w:t>
      </w:r>
      <w:proofErr w:type="spellEnd"/>
      <w:r w:rsidRPr="00842A06">
        <w:rPr>
          <w:rFonts w:ascii="Consolas" w:hAnsi="Consolas"/>
          <w:color w:val="000000"/>
          <w:lang w:val="sv-SE"/>
        </w:rPr>
        <w:t> </w:t>
      </w:r>
      <w:r w:rsidRPr="00842A06">
        <w:rPr>
          <w:rFonts w:ascii="Consolas" w:hAnsi="Consolas"/>
          <w:color w:val="0000FF"/>
          <w:lang w:val="sv-SE"/>
        </w:rPr>
        <w:t>string</w:t>
      </w:r>
      <w:r w:rsidRPr="00842A06">
        <w:rPr>
          <w:rFonts w:ascii="Consolas" w:hAnsi="Consolas"/>
          <w:color w:val="000000"/>
          <w:lang w:val="sv-SE"/>
        </w:rPr>
        <w:t> </w:t>
      </w:r>
      <w:proofErr w:type="spellStart"/>
      <w:proofErr w:type="gramStart"/>
      <w:r w:rsidRPr="00842A06">
        <w:rPr>
          <w:rFonts w:ascii="Consolas" w:hAnsi="Consolas"/>
          <w:color w:val="74531F"/>
          <w:lang w:val="sv-SE"/>
        </w:rPr>
        <w:t>ToString</w:t>
      </w:r>
      <w:proofErr w:type="spellEnd"/>
      <w:r w:rsidRPr="00842A06">
        <w:rPr>
          <w:rFonts w:ascii="Consolas" w:hAnsi="Consolas"/>
          <w:color w:val="000000"/>
          <w:lang w:val="sv-SE"/>
        </w:rPr>
        <w:t>(</w:t>
      </w:r>
      <w:proofErr w:type="gramEnd"/>
      <w:r w:rsidRPr="00842A06">
        <w:rPr>
          <w:rFonts w:ascii="Consolas" w:hAnsi="Consolas"/>
          <w:color w:val="000000"/>
          <w:lang w:val="sv-SE"/>
        </w:rPr>
        <w:t>)</w:t>
      </w:r>
    </w:p>
    <w:p w14:paraId="0733B3BA" w14:textId="77777777" w:rsidR="00AB4E15" w:rsidRDefault="00AB4E15" w:rsidP="00AB4E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B36A774" w14:textId="77777777" w:rsidR="008268A5" w:rsidRDefault="008268A5" w:rsidP="008268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F08C4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number.ToString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"0000"</w:t>
      </w:r>
      <w:r>
        <w:rPr>
          <w:rFonts w:ascii="Consolas" w:hAnsi="Consolas"/>
          <w:color w:val="000000"/>
        </w:rPr>
        <w:t>) + </w:t>
      </w:r>
      <w:r>
        <w:rPr>
          <w:rFonts w:ascii="Consolas" w:hAnsi="Consolas"/>
          <w:color w:val="A31515"/>
        </w:rPr>
        <w:t>" | "</w:t>
      </w:r>
      <w:r>
        <w:rPr>
          <w:rFonts w:ascii="Consolas" w:hAnsi="Consolas"/>
          <w:color w:val="000000"/>
        </w:rPr>
        <w:t> +</w:t>
      </w:r>
    </w:p>
    <w:p w14:paraId="4AC2D585" w14:textId="09F33A2E" w:rsidR="008268A5" w:rsidRDefault="008268A5" w:rsidP="008268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/>
          <w:color w:val="000000"/>
        </w:rPr>
        <w:t>label.PadRight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20</w:t>
      </w:r>
      <w:r>
        <w:rPr>
          <w:rFonts w:ascii="Consolas" w:hAnsi="Consolas"/>
          <w:color w:val="000000"/>
        </w:rPr>
        <w:t>) + </w:t>
      </w:r>
      <w:r>
        <w:rPr>
          <w:rFonts w:ascii="Consolas" w:hAnsi="Consolas"/>
          <w:color w:val="A31515"/>
        </w:rPr>
        <w:t>" | "</w:t>
      </w:r>
      <w:r>
        <w:rPr>
          <w:rFonts w:ascii="Consolas" w:hAnsi="Consolas"/>
          <w:color w:val="000000"/>
        </w:rPr>
        <w:t> +</w:t>
      </w:r>
    </w:p>
    <w:p w14:paraId="2F863AFD" w14:textId="007311CA" w:rsidR="008268A5" w:rsidRDefault="008268A5" w:rsidP="008268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/>
          <w:color w:val="000000"/>
        </w:rPr>
        <w:t>debit.ToString</w:t>
      </w:r>
      <w:proofErr w:type="spellEnd"/>
      <w:proofErr w:type="gram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PadLeft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>) + </w:t>
      </w:r>
      <w:r>
        <w:rPr>
          <w:rFonts w:ascii="Consolas" w:hAnsi="Consolas"/>
          <w:color w:val="A31515"/>
        </w:rPr>
        <w:t>" | "</w:t>
      </w:r>
      <w:r>
        <w:rPr>
          <w:rFonts w:ascii="Consolas" w:hAnsi="Consolas"/>
          <w:color w:val="000000"/>
        </w:rPr>
        <w:t> +</w:t>
      </w:r>
    </w:p>
    <w:p w14:paraId="4B91D66C" w14:textId="54B65AAB" w:rsidR="008268A5" w:rsidRDefault="008268A5" w:rsidP="008268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proofErr w:type="spellStart"/>
      <w:proofErr w:type="gramStart"/>
      <w:r>
        <w:rPr>
          <w:rFonts w:ascii="Consolas" w:hAnsi="Consolas"/>
          <w:color w:val="000000"/>
        </w:rPr>
        <w:t>credit.ToString</w:t>
      </w:r>
      <w:proofErr w:type="spellEnd"/>
      <w:proofErr w:type="gram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PadLeft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>) + </w:t>
      </w:r>
      <w:r>
        <w:rPr>
          <w:rFonts w:ascii="Consolas" w:hAnsi="Consolas"/>
          <w:color w:val="A31515"/>
        </w:rPr>
        <w:t>" | "</w:t>
      </w:r>
      <w:r>
        <w:rPr>
          <w:rFonts w:ascii="Consolas" w:hAnsi="Consolas"/>
          <w:color w:val="000000"/>
        </w:rPr>
        <w:t>;</w:t>
      </w:r>
    </w:p>
    <w:p w14:paraId="5DC15703" w14:textId="77777777" w:rsidR="00AB4E15" w:rsidRPr="00BC3409" w:rsidRDefault="00AB4E15" w:rsidP="00AB4E15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BC3409">
        <w:rPr>
          <w:rFonts w:ascii="Consolas" w:hAnsi="Consolas"/>
          <w:color w:val="000000"/>
          <w:lang w:val="sv-SE"/>
        </w:rPr>
        <w:t>}</w:t>
      </w:r>
    </w:p>
    <w:p w14:paraId="5D340633" w14:textId="77777777" w:rsidR="00AB4E15" w:rsidRPr="00BC3409" w:rsidRDefault="00AB4E15" w:rsidP="00AB4E15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BC3409">
        <w:rPr>
          <w:rFonts w:ascii="Consolas" w:hAnsi="Consolas"/>
          <w:color w:val="000000"/>
          <w:lang w:val="sv-SE"/>
        </w:rPr>
        <w:t xml:space="preserve"> </w:t>
      </w:r>
    </w:p>
    <w:p w14:paraId="4284CC5F" w14:textId="448A3005" w:rsidR="009B7F6E" w:rsidRDefault="009B7F6E">
      <w:r>
        <w:br w:type="page"/>
      </w:r>
    </w:p>
    <w:p w14:paraId="04610E02" w14:textId="7F9ABA46" w:rsidR="00BC3409" w:rsidRDefault="009B7F6E" w:rsidP="006733FD">
      <w:r>
        <w:lastRenderedPageBreak/>
        <w:t xml:space="preserve">Vi går tillbaka till </w:t>
      </w:r>
      <w:proofErr w:type="spellStart"/>
      <w:r>
        <w:t>main</w:t>
      </w:r>
      <w:proofErr w:type="spellEnd"/>
      <w:r>
        <w:t xml:space="preserve"> och anpassar vår kod igen</w:t>
      </w:r>
    </w:p>
    <w:p w14:paraId="7B89BC4D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6E09CF47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961D9FF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Accounting </w:t>
      </w:r>
      <w:proofErr w:type="spellStart"/>
      <w:r>
        <w:rPr>
          <w:rFonts w:ascii="Consolas" w:hAnsi="Consolas"/>
          <w:color w:val="1F377F"/>
        </w:rPr>
        <w:t>bok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Accounting(</w:t>
      </w:r>
      <w:proofErr w:type="gramEnd"/>
      <w:r>
        <w:rPr>
          <w:rFonts w:ascii="Consolas" w:hAnsi="Consolas"/>
          <w:color w:val="000000"/>
        </w:rPr>
        <w:t>);</w:t>
      </w:r>
    </w:p>
    <w:p w14:paraId="09F4C137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DA50997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00"/>
        </w:rPr>
        <w:t>bok.CreateTransaction</w:t>
      </w:r>
      <w:proofErr w:type="spellEnd"/>
      <w:proofErr w:type="gramEnd"/>
      <w:r>
        <w:rPr>
          <w:rFonts w:ascii="Consolas" w:hAnsi="Consolas"/>
          <w:color w:val="000000"/>
        </w:rPr>
        <w:t>(1910, 0, 5000);</w:t>
      </w:r>
    </w:p>
    <w:p w14:paraId="0F6D9896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00"/>
        </w:rPr>
        <w:t>bok.CreateTransaction</w:t>
      </w:r>
      <w:proofErr w:type="spellEnd"/>
      <w:proofErr w:type="gramEnd"/>
      <w:r>
        <w:rPr>
          <w:rFonts w:ascii="Consolas" w:hAnsi="Consolas"/>
          <w:color w:val="000000"/>
        </w:rPr>
        <w:t>(2440, 5000, 0);</w:t>
      </w:r>
    </w:p>
    <w:p w14:paraId="1DC08EB5" w14:textId="221330EE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F2F804E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debit</w:t>
      </w:r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5C5A2646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credit</w:t>
      </w:r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097B21AD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3C79FF2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(var </w:t>
      </w:r>
      <w:r>
        <w:rPr>
          <w:rFonts w:ascii="Consolas" w:hAnsi="Consolas"/>
          <w:color w:val="1F377F"/>
        </w:rPr>
        <w:t>trans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bok.Transactions</w:t>
      </w:r>
      <w:proofErr w:type="spellEnd"/>
      <w:proofErr w:type="gramEnd"/>
      <w:r>
        <w:rPr>
          <w:rFonts w:ascii="Consolas" w:hAnsi="Consolas"/>
          <w:color w:val="000000"/>
        </w:rPr>
        <w:t>)</w:t>
      </w:r>
    </w:p>
    <w:p w14:paraId="2C4FE64D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042D438" w14:textId="77777777" w:rsidR="009B7F6E" w:rsidRPr="00701DB2" w:rsidRDefault="009B7F6E" w:rsidP="009B7F6E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 w:rsidRPr="00701DB2">
        <w:rPr>
          <w:rFonts w:ascii="Consolas" w:hAnsi="Consolas"/>
          <w:b/>
          <w:bCs/>
          <w:color w:val="000000"/>
        </w:rPr>
        <w:t>Console.WriteLine</w:t>
      </w:r>
      <w:proofErr w:type="spellEnd"/>
      <w:r w:rsidRPr="00701DB2">
        <w:rPr>
          <w:rFonts w:ascii="Consolas" w:hAnsi="Consolas"/>
          <w:b/>
          <w:bCs/>
          <w:color w:val="000000"/>
        </w:rPr>
        <w:t>(trans</w:t>
      </w:r>
      <w:proofErr w:type="gramStart"/>
      <w:r w:rsidRPr="00701DB2">
        <w:rPr>
          <w:rFonts w:ascii="Consolas" w:hAnsi="Consolas"/>
          <w:b/>
          <w:bCs/>
          <w:color w:val="000000"/>
        </w:rPr>
        <w:t>);</w:t>
      </w:r>
      <w:proofErr w:type="gramEnd"/>
    </w:p>
    <w:p w14:paraId="6ED41D51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</w:p>
    <w:p w14:paraId="5A759660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debit += </w:t>
      </w:r>
      <w:proofErr w:type="spellStart"/>
      <w:proofErr w:type="gramStart"/>
      <w:r>
        <w:rPr>
          <w:rFonts w:ascii="Consolas" w:hAnsi="Consolas"/>
          <w:color w:val="000000"/>
        </w:rPr>
        <w:t>trans.Debit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6C16B4B8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credit += </w:t>
      </w:r>
      <w:proofErr w:type="spellStart"/>
      <w:proofErr w:type="gramStart"/>
      <w:r>
        <w:rPr>
          <w:rFonts w:ascii="Consolas" w:hAnsi="Consolas"/>
          <w:color w:val="000000"/>
        </w:rPr>
        <w:t>trans.Credit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3E1FDA80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670E2A74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57F88B2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8ABE55D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"Summa </w:t>
      </w:r>
      <w:proofErr w:type="spellStart"/>
      <w:proofErr w:type="gramStart"/>
      <w:r>
        <w:rPr>
          <w:rFonts w:ascii="Consolas" w:hAnsi="Consolas"/>
          <w:color w:val="A31515"/>
        </w:rPr>
        <w:t>Debet</w:t>
      </w:r>
      <w:proofErr w:type="spellEnd"/>
      <w:r>
        <w:rPr>
          <w:rFonts w:ascii="Consolas" w:hAnsi="Consolas"/>
          <w:color w:val="A31515"/>
        </w:rPr>
        <w:t> :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 + debit);</w:t>
      </w:r>
    </w:p>
    <w:p w14:paraId="658AEC50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"Summa </w:t>
      </w:r>
      <w:proofErr w:type="spellStart"/>
      <w:r>
        <w:rPr>
          <w:rFonts w:ascii="Consolas" w:hAnsi="Consolas"/>
          <w:color w:val="A31515"/>
        </w:rPr>
        <w:t>Kredit</w:t>
      </w:r>
      <w:proofErr w:type="spellEnd"/>
      <w:r>
        <w:rPr>
          <w:rFonts w:ascii="Consolas" w:hAnsi="Consolas"/>
          <w:color w:val="A31515"/>
        </w:rPr>
        <w:t>:"</w:t>
      </w:r>
      <w:r>
        <w:rPr>
          <w:rFonts w:ascii="Consolas" w:hAnsi="Consolas"/>
          <w:color w:val="000000"/>
        </w:rPr>
        <w:t> + credit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D989680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Resultat</w:t>
      </w:r>
      <w:proofErr w:type="spellEnd"/>
      <w:r>
        <w:rPr>
          <w:rFonts w:ascii="Consolas" w:hAnsi="Consolas"/>
          <w:color w:val="A31515"/>
        </w:rPr>
        <w:t> </w:t>
      </w:r>
      <w:proofErr w:type="spellStart"/>
      <w:r>
        <w:rPr>
          <w:rFonts w:ascii="Consolas" w:hAnsi="Consolas"/>
          <w:color w:val="A31515"/>
        </w:rPr>
        <w:t>skillnad</w:t>
      </w:r>
      <w:proofErr w:type="spellEnd"/>
      <w:r>
        <w:rPr>
          <w:rFonts w:ascii="Consolas" w:hAnsi="Consolas"/>
          <w:color w:val="A31515"/>
        </w:rPr>
        <w:t>:"</w:t>
      </w:r>
      <w:r>
        <w:rPr>
          <w:rFonts w:ascii="Consolas" w:hAnsi="Consolas"/>
          <w:color w:val="000000"/>
        </w:rPr>
        <w:t> + (debit - credit)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1D27363" w14:textId="77777777" w:rsidR="009B7F6E" w:rsidRDefault="009B7F6E" w:rsidP="009B7F6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DE8FF12" w14:textId="77777777" w:rsidR="009B7F6E" w:rsidRDefault="009B7F6E" w:rsidP="006733FD"/>
    <w:p w14:paraId="75A8278F" w14:textId="6F936859" w:rsidR="006733FD" w:rsidRDefault="006733FD" w:rsidP="006733FD">
      <w:r w:rsidRPr="006733FD">
        <w:t>Testa att köra programmet och passa på att comitta ditt projekt till Git!</w:t>
      </w:r>
    </w:p>
    <w:p w14:paraId="051713C0" w14:textId="09AEE96E" w:rsidR="00BF140F" w:rsidRPr="00BF140F" w:rsidRDefault="00BF140F" w:rsidP="006733FD">
      <w:pPr>
        <w:rPr>
          <w:b/>
          <w:bCs/>
        </w:rPr>
      </w:pPr>
      <w:r w:rsidRPr="00BF140F">
        <w:rPr>
          <w:b/>
          <w:bCs/>
        </w:rPr>
        <w:t>Förbättra klassen</w:t>
      </w:r>
    </w:p>
    <w:p w14:paraId="53073D4B" w14:textId="26858FD2" w:rsidR="0021035F" w:rsidRDefault="00C65CC6">
      <w:r>
        <w:t xml:space="preserve">En ekonom skulle med all sannolikhet rysa av tanken på hur vi skriver in data, så vi måste korrigera lite. Detta får du göra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CEB2B47" w14:textId="5C74690B" w:rsidR="00C65CC6" w:rsidRDefault="00C65CC6" w:rsidP="00C65CC6">
      <w:pPr>
        <w:pStyle w:val="ListParagraph"/>
        <w:numPr>
          <w:ilvl w:val="0"/>
          <w:numId w:val="9"/>
        </w:numPr>
      </w:pPr>
      <w:r>
        <w:t>Antingen Debet eller Kredit måste vara noll</w:t>
      </w:r>
      <w:r w:rsidR="005D3884">
        <w:t>, för det är inte snyggt att skriva värden i båda fälten. Gör en kontroll för det.</w:t>
      </w:r>
    </w:p>
    <w:p w14:paraId="78EEC520" w14:textId="793489B2" w:rsidR="005D3884" w:rsidRDefault="00926CA2" w:rsidP="00C65CC6">
      <w:pPr>
        <w:pStyle w:val="ListParagraph"/>
        <w:numPr>
          <w:ilvl w:val="0"/>
          <w:numId w:val="9"/>
        </w:numPr>
      </w:pPr>
      <w:r>
        <w:t xml:space="preserve">Kontrollera att det inte skickas in minusvärden till </w:t>
      </w:r>
      <w:r w:rsidR="00BF140F">
        <w:t>vare sig debet eller</w:t>
      </w:r>
      <w:r>
        <w:t xml:space="preserve"> kredit</w:t>
      </w:r>
    </w:p>
    <w:p w14:paraId="74B24F8F" w14:textId="61945C6B" w:rsidR="00926CA2" w:rsidRDefault="00926CA2" w:rsidP="00C65CC6">
      <w:pPr>
        <w:pStyle w:val="ListParagraph"/>
        <w:numPr>
          <w:ilvl w:val="0"/>
          <w:numId w:val="9"/>
        </w:numPr>
      </w:pPr>
      <w:r>
        <w:t>Kontrollera att inte debet och kredit är noll</w:t>
      </w:r>
    </w:p>
    <w:p w14:paraId="49B9559C" w14:textId="734CA4BB" w:rsidR="00F605C6" w:rsidRDefault="002733E4" w:rsidP="00C65CC6">
      <w:pPr>
        <w:pStyle w:val="ListParagraph"/>
        <w:numPr>
          <w:ilvl w:val="0"/>
          <w:numId w:val="9"/>
        </w:numPr>
      </w:pPr>
      <w:r>
        <w:t xml:space="preserve">Vi har inte implementerat datum, </w:t>
      </w:r>
      <w:r w:rsidR="00F605C6">
        <w:t xml:space="preserve">lägg till en </w:t>
      </w:r>
      <w:proofErr w:type="spellStart"/>
      <w:r w:rsidR="00F605C6">
        <w:t>property</w:t>
      </w:r>
      <w:proofErr w:type="spellEnd"/>
      <w:r w:rsidR="00F605C6">
        <w:t xml:space="preserve"> i klassen</w:t>
      </w:r>
    </w:p>
    <w:p w14:paraId="13AA70CE" w14:textId="7A276ECA" w:rsidR="002733E4" w:rsidRDefault="00F605C6" w:rsidP="00F605C6">
      <w:pPr>
        <w:pStyle w:val="ListParagraph"/>
        <w:numPr>
          <w:ilvl w:val="1"/>
          <w:numId w:val="9"/>
        </w:numPr>
      </w:pPr>
      <w:r>
        <w:t>Ä</w:t>
      </w:r>
      <w:r w:rsidR="002733E4">
        <w:t>ndra i koden så att man kan skapa en transaktion med datum.</w:t>
      </w:r>
    </w:p>
    <w:p w14:paraId="711DA95F" w14:textId="0B84D10B" w:rsidR="00F605C6" w:rsidRDefault="00F605C6" w:rsidP="00F605C6">
      <w:pPr>
        <w:pStyle w:val="ListParagraph"/>
        <w:numPr>
          <w:ilvl w:val="1"/>
          <w:numId w:val="9"/>
        </w:numPr>
      </w:pPr>
      <w:r>
        <w:t xml:space="preserve">Ändra också så att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visar datum</w:t>
      </w:r>
    </w:p>
    <w:p w14:paraId="35FD1977" w14:textId="019E957B" w:rsidR="00926CA2" w:rsidRDefault="00926CA2" w:rsidP="00BF140F"/>
    <w:p w14:paraId="3BD92EC8" w14:textId="3B679782" w:rsidR="00BF140F" w:rsidRPr="00E55871" w:rsidRDefault="00E55871" w:rsidP="00BF140F">
      <w:pPr>
        <w:rPr>
          <w:b/>
          <w:bCs/>
        </w:rPr>
      </w:pPr>
      <w:r w:rsidRPr="00E55871">
        <w:rPr>
          <w:b/>
          <w:bCs/>
        </w:rPr>
        <w:t>Säkerställ att data inte ändras</w:t>
      </w:r>
    </w:p>
    <w:p w14:paraId="28517C95" w14:textId="74C834FF" w:rsidR="00C65CC6" w:rsidRDefault="00E55871">
      <w:r>
        <w:t xml:space="preserve">En grundregel inom </w:t>
      </w:r>
      <w:r w:rsidR="00DA127C">
        <w:t>bokföring är att det som matats in får inte ändras. Så vi får skydda upp våra transaktioner, det som skrivits in får inte ändras efteråt.</w:t>
      </w:r>
    </w:p>
    <w:p w14:paraId="3FA60569" w14:textId="0BED3FF7" w:rsidR="00DA127C" w:rsidRDefault="00DA127C">
      <w:r>
        <w:t>Hur gör vi detta?</w:t>
      </w:r>
    </w:p>
    <w:p w14:paraId="27BBA61F" w14:textId="4CDDD5E6" w:rsidR="00DA127C" w:rsidRDefault="00832ED9">
      <w:r>
        <w:t xml:space="preserve">I klassen </w:t>
      </w:r>
      <w:proofErr w:type="spellStart"/>
      <w:r>
        <w:t>Account</w:t>
      </w:r>
      <w:proofErr w:type="spellEnd"/>
      <w:r>
        <w:t xml:space="preserve"> har vi en del </w:t>
      </w:r>
      <w:proofErr w:type="spellStart"/>
      <w:r>
        <w:t>properties</w:t>
      </w:r>
      <w:proofErr w:type="spellEnd"/>
      <w:r>
        <w:t>, dessa måste skyddas upp</w:t>
      </w:r>
    </w:p>
    <w:p w14:paraId="21B10554" w14:textId="77777777" w:rsidR="00832ED9" w:rsidRDefault="00832ED9" w:rsidP="00832E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Debit</w:t>
      </w:r>
    </w:p>
    <w:p w14:paraId="1F261D3E" w14:textId="77777777" w:rsidR="00832ED9" w:rsidRDefault="00832ED9" w:rsidP="00832E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43C9012" w14:textId="77777777" w:rsidR="00832ED9" w:rsidRDefault="00832ED9" w:rsidP="00832E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8F08C4"/>
        </w:rPr>
        <w:t>return</w:t>
      </w:r>
      <w:proofErr w:type="gramEnd"/>
      <w:r>
        <w:rPr>
          <w:rFonts w:ascii="Consolas" w:hAnsi="Consolas"/>
          <w:color w:val="000000"/>
        </w:rPr>
        <w:t> debit; }</w:t>
      </w:r>
    </w:p>
    <w:p w14:paraId="726FAD05" w14:textId="77777777" w:rsidR="00832ED9" w:rsidRPr="000B2B8F" w:rsidRDefault="00832ED9" w:rsidP="00832ED9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>
        <w:rPr>
          <w:rFonts w:ascii="Consolas" w:hAnsi="Consolas"/>
          <w:color w:val="000000"/>
        </w:rPr>
        <w:t>    </w:t>
      </w:r>
      <w:r w:rsidRPr="000B2B8F">
        <w:rPr>
          <w:rFonts w:ascii="Consolas" w:hAnsi="Consolas"/>
          <w:color w:val="0000FF"/>
          <w:lang w:val="sv-SE"/>
        </w:rPr>
        <w:t>set</w:t>
      </w:r>
      <w:r w:rsidRPr="000B2B8F">
        <w:rPr>
          <w:rFonts w:ascii="Consolas" w:hAnsi="Consolas"/>
          <w:color w:val="000000"/>
          <w:lang w:val="sv-SE"/>
        </w:rPr>
        <w:t> </w:t>
      </w:r>
      <w:proofErr w:type="gramStart"/>
      <w:r w:rsidRPr="000B2B8F">
        <w:rPr>
          <w:rFonts w:ascii="Consolas" w:hAnsi="Consolas"/>
          <w:color w:val="000000"/>
          <w:lang w:val="sv-SE"/>
        </w:rPr>
        <w:t>{ </w:t>
      </w:r>
      <w:proofErr w:type="spellStart"/>
      <w:r w:rsidRPr="000B2B8F">
        <w:rPr>
          <w:rFonts w:ascii="Consolas" w:hAnsi="Consolas"/>
          <w:color w:val="000000"/>
          <w:lang w:val="sv-SE"/>
        </w:rPr>
        <w:t>debit</w:t>
      </w:r>
      <w:proofErr w:type="spellEnd"/>
      <w:proofErr w:type="gramEnd"/>
      <w:r w:rsidRPr="000B2B8F">
        <w:rPr>
          <w:rFonts w:ascii="Consolas" w:hAnsi="Consolas"/>
          <w:color w:val="000000"/>
          <w:lang w:val="sv-SE"/>
        </w:rPr>
        <w:t> = </w:t>
      </w:r>
      <w:proofErr w:type="spellStart"/>
      <w:r w:rsidRPr="000B2B8F">
        <w:rPr>
          <w:rFonts w:ascii="Consolas" w:hAnsi="Consolas"/>
          <w:color w:val="000000"/>
          <w:lang w:val="sv-SE"/>
        </w:rPr>
        <w:t>value</w:t>
      </w:r>
      <w:proofErr w:type="spellEnd"/>
      <w:r w:rsidRPr="000B2B8F">
        <w:rPr>
          <w:rFonts w:ascii="Consolas" w:hAnsi="Consolas"/>
          <w:color w:val="000000"/>
          <w:lang w:val="sv-SE"/>
        </w:rPr>
        <w:t>; }</w:t>
      </w:r>
    </w:p>
    <w:p w14:paraId="414D98A5" w14:textId="77777777" w:rsidR="00832ED9" w:rsidRPr="000B2B8F" w:rsidRDefault="00832ED9" w:rsidP="00832ED9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0B2B8F">
        <w:rPr>
          <w:rFonts w:ascii="Consolas" w:hAnsi="Consolas"/>
          <w:color w:val="000000"/>
          <w:lang w:val="sv-SE"/>
        </w:rPr>
        <w:t>}</w:t>
      </w:r>
    </w:p>
    <w:p w14:paraId="7563A847" w14:textId="01AB0461" w:rsidR="00832ED9" w:rsidRDefault="000B2B8F">
      <w:r>
        <w:lastRenderedPageBreak/>
        <w:t>Vad vi gör är att vi tar bort set delen, så att man bara kan läsa dem.</w:t>
      </w:r>
      <w:r w:rsidR="00020C4C">
        <w:t xml:space="preserve"> Ta bort set på alla </w:t>
      </w:r>
      <w:proofErr w:type="spellStart"/>
      <w:r w:rsidR="00AC119D">
        <w:t>properties</w:t>
      </w:r>
      <w:proofErr w:type="spellEnd"/>
      <w:r w:rsidR="00AC119D">
        <w:t xml:space="preserve"> i klassen.</w:t>
      </w:r>
    </w:p>
    <w:p w14:paraId="15310B8C" w14:textId="77777777" w:rsidR="000B2B8F" w:rsidRPr="00AC119D" w:rsidRDefault="000B2B8F" w:rsidP="000B2B8F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AC119D">
        <w:rPr>
          <w:rFonts w:ascii="Consolas" w:hAnsi="Consolas"/>
          <w:color w:val="0000FF"/>
          <w:lang w:val="sv-SE"/>
        </w:rPr>
        <w:t>public</w:t>
      </w:r>
      <w:r w:rsidRPr="00AC119D">
        <w:rPr>
          <w:rFonts w:ascii="Consolas" w:hAnsi="Consolas"/>
          <w:color w:val="000000"/>
          <w:lang w:val="sv-SE"/>
        </w:rPr>
        <w:t> </w:t>
      </w:r>
      <w:r w:rsidRPr="00AC119D">
        <w:rPr>
          <w:rFonts w:ascii="Consolas" w:hAnsi="Consolas"/>
          <w:color w:val="0000FF"/>
          <w:lang w:val="sv-SE"/>
        </w:rPr>
        <w:t>double</w:t>
      </w:r>
      <w:r w:rsidRPr="00AC119D">
        <w:rPr>
          <w:rFonts w:ascii="Consolas" w:hAnsi="Consolas"/>
          <w:color w:val="000000"/>
          <w:lang w:val="sv-SE"/>
        </w:rPr>
        <w:t> </w:t>
      </w:r>
      <w:proofErr w:type="spellStart"/>
      <w:r w:rsidRPr="00AC119D">
        <w:rPr>
          <w:rFonts w:ascii="Consolas" w:hAnsi="Consolas"/>
          <w:color w:val="000000"/>
          <w:lang w:val="sv-SE"/>
        </w:rPr>
        <w:t>Debit</w:t>
      </w:r>
      <w:proofErr w:type="spellEnd"/>
    </w:p>
    <w:p w14:paraId="1594C0AB" w14:textId="77777777" w:rsidR="000B2B8F" w:rsidRDefault="000B2B8F" w:rsidP="000B2B8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6B02C8D" w14:textId="77777777" w:rsidR="000B2B8F" w:rsidRDefault="000B2B8F" w:rsidP="000B2B8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8F08C4"/>
        </w:rPr>
        <w:t>return</w:t>
      </w:r>
      <w:proofErr w:type="gramEnd"/>
      <w:r>
        <w:rPr>
          <w:rFonts w:ascii="Consolas" w:hAnsi="Consolas"/>
          <w:color w:val="000000"/>
        </w:rPr>
        <w:t> debit; }</w:t>
      </w:r>
    </w:p>
    <w:p w14:paraId="224AA298" w14:textId="77777777" w:rsidR="000B2B8F" w:rsidRPr="000B2B8F" w:rsidRDefault="000B2B8F" w:rsidP="000B2B8F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0B2B8F">
        <w:rPr>
          <w:rFonts w:ascii="Consolas" w:hAnsi="Consolas"/>
          <w:color w:val="000000"/>
          <w:lang w:val="sv-SE"/>
        </w:rPr>
        <w:t>}</w:t>
      </w:r>
    </w:p>
    <w:p w14:paraId="6D0B4785" w14:textId="2A208196" w:rsidR="000B2B8F" w:rsidRDefault="000B2B8F">
      <w:r>
        <w:t>Då tänker du ”</w:t>
      </w:r>
      <w:proofErr w:type="spellStart"/>
      <w:r>
        <w:t>Duh</w:t>
      </w:r>
      <w:proofErr w:type="spellEnd"/>
      <w:r>
        <w:t xml:space="preserve">! Kan man inte skriva till den så kan man inte </w:t>
      </w:r>
      <w:r w:rsidR="00C368E4">
        <w:t xml:space="preserve">använda det”, och du har alldeles rätt. Ingen kan skriva till den längre… förutom </w:t>
      </w:r>
      <w:proofErr w:type="spellStart"/>
      <w:r w:rsidR="00C368E4">
        <w:t>Constructorn</w:t>
      </w:r>
      <w:proofErr w:type="spellEnd"/>
      <w:r w:rsidR="00C368E4">
        <w:t xml:space="preserve">. Då </w:t>
      </w:r>
      <w:proofErr w:type="spellStart"/>
      <w:r w:rsidR="00C368E4">
        <w:t>constructorn</w:t>
      </w:r>
      <w:proofErr w:type="spellEnd"/>
      <w:r w:rsidR="00C368E4">
        <w:t xml:space="preserve"> körs bara när klassen </w:t>
      </w:r>
      <w:proofErr w:type="spellStart"/>
      <w:r w:rsidR="00C368E4">
        <w:t>instansieras</w:t>
      </w:r>
      <w:proofErr w:type="spellEnd"/>
      <w:r w:rsidR="00C368E4">
        <w:t xml:space="preserve"> så kan vi lägga till värden i våra variabler </w:t>
      </w:r>
      <w:r w:rsidR="00563BAF">
        <w:t xml:space="preserve">trots att de är skrivskyddade. De får standardvärden på det sättet. Men hur gör vi för att den ska </w:t>
      </w:r>
      <w:r w:rsidR="007F1F61">
        <w:t xml:space="preserve">veta vad den ska lägga i variablerna, enkelt. Vi lägger till parametrar i </w:t>
      </w:r>
      <w:proofErr w:type="spellStart"/>
      <w:r w:rsidR="007F1F61">
        <w:t>constructorn</w:t>
      </w:r>
      <w:proofErr w:type="spellEnd"/>
      <w:r w:rsidR="007F1F61">
        <w:t>.</w:t>
      </w:r>
    </w:p>
    <w:p w14:paraId="00CD63D2" w14:textId="77777777" w:rsidR="00F60FB7" w:rsidRDefault="00F60FB7" w:rsidP="00F60F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Account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accountNr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label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debit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credit</w:t>
      </w:r>
      <w:r>
        <w:rPr>
          <w:rFonts w:ascii="Consolas" w:hAnsi="Consolas"/>
          <w:color w:val="000000"/>
        </w:rPr>
        <w:t>)</w:t>
      </w:r>
    </w:p>
    <w:p w14:paraId="627B17AC" w14:textId="77777777" w:rsidR="00F60FB7" w:rsidRDefault="00F60FB7" w:rsidP="00F60F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7481E05" w14:textId="77777777" w:rsidR="00F60FB7" w:rsidRDefault="00F60FB7" w:rsidP="00F60F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.number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accountNr</w:t>
      </w:r>
      <w:proofErr w:type="spellEnd"/>
      <w:r>
        <w:rPr>
          <w:rFonts w:ascii="Consolas" w:hAnsi="Consolas"/>
          <w:color w:val="000000"/>
        </w:rPr>
        <w:t>;</w:t>
      </w:r>
    </w:p>
    <w:p w14:paraId="14B4606A" w14:textId="77777777" w:rsidR="00F60FB7" w:rsidRDefault="00F60FB7" w:rsidP="00F60F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.label</w:t>
      </w:r>
      <w:proofErr w:type="spellEnd"/>
      <w:proofErr w:type="gramEnd"/>
      <w:r>
        <w:rPr>
          <w:rFonts w:ascii="Consolas" w:hAnsi="Consolas"/>
          <w:color w:val="000000"/>
        </w:rPr>
        <w:t> = label;</w:t>
      </w:r>
    </w:p>
    <w:p w14:paraId="66E377A1" w14:textId="77777777" w:rsidR="00F60FB7" w:rsidRDefault="00F60FB7" w:rsidP="00F60F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.debit</w:t>
      </w:r>
      <w:proofErr w:type="spellEnd"/>
      <w:proofErr w:type="gramEnd"/>
      <w:r>
        <w:rPr>
          <w:rFonts w:ascii="Consolas" w:hAnsi="Consolas"/>
          <w:color w:val="000000"/>
        </w:rPr>
        <w:t> = debit;</w:t>
      </w:r>
    </w:p>
    <w:p w14:paraId="3F715360" w14:textId="77777777" w:rsidR="00F60FB7" w:rsidRDefault="00F60FB7" w:rsidP="00F60F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.credit</w:t>
      </w:r>
      <w:proofErr w:type="spellEnd"/>
      <w:proofErr w:type="gramEnd"/>
      <w:r>
        <w:rPr>
          <w:rFonts w:ascii="Consolas" w:hAnsi="Consolas"/>
          <w:color w:val="000000"/>
        </w:rPr>
        <w:t> = credit;</w:t>
      </w:r>
    </w:p>
    <w:p w14:paraId="60150382" w14:textId="683AB0FB" w:rsidR="000F0BF3" w:rsidRPr="000F0BF3" w:rsidRDefault="00F60FB7" w:rsidP="000F0BF3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F60FB7">
        <w:rPr>
          <w:rFonts w:ascii="Consolas" w:hAnsi="Consolas"/>
          <w:color w:val="000000"/>
          <w:lang w:val="sv-SE"/>
        </w:rPr>
        <w:t>}</w:t>
      </w:r>
      <w:r w:rsidR="000F0BF3">
        <w:rPr>
          <w:rFonts w:ascii="Consolas" w:hAnsi="Consolas"/>
          <w:color w:val="000000"/>
          <w:lang w:val="sv-SE"/>
        </w:rPr>
        <w:br/>
      </w:r>
    </w:p>
    <w:p w14:paraId="3C18154F" w14:textId="09A37D92" w:rsidR="007F1F61" w:rsidRDefault="00F60FB7">
      <w:r>
        <w:t>Nu är vi tvungna att ange dessa värden när vi skapar en</w:t>
      </w:r>
      <w:r w:rsidR="00933AA6">
        <w:t xml:space="preserve"> ny instans av klassen. Den nya </w:t>
      </w:r>
      <w:proofErr w:type="spellStart"/>
      <w:r w:rsidR="00933AA6">
        <w:t>constructorn</w:t>
      </w:r>
      <w:proofErr w:type="spellEnd"/>
      <w:r w:rsidR="00933AA6">
        <w:t xml:space="preserve"> orsakar problem i klassen </w:t>
      </w:r>
      <w:proofErr w:type="spellStart"/>
      <w:r w:rsidR="00933AA6">
        <w:t>Accounting</w:t>
      </w:r>
      <w:proofErr w:type="spellEnd"/>
      <w:r w:rsidR="00933AA6">
        <w:t xml:space="preserve">, så vi går till den för att </w:t>
      </w:r>
      <w:r w:rsidR="00DE490F">
        <w:t>rätta till tabben.</w:t>
      </w:r>
    </w:p>
    <w:p w14:paraId="7C7F7FAB" w14:textId="6B3700C7" w:rsidR="00DE490F" w:rsidRDefault="00DE490F">
      <w:r>
        <w:t xml:space="preserve">I </w:t>
      </w:r>
      <w:proofErr w:type="spellStart"/>
      <w:r>
        <w:t>Accounting</w:t>
      </w:r>
      <w:proofErr w:type="spellEnd"/>
      <w:r>
        <w:t xml:space="preserve"> hittar vi, i metoden </w:t>
      </w:r>
      <w:proofErr w:type="spellStart"/>
      <w:r>
        <w:t>CreateTransaction</w:t>
      </w:r>
      <w:proofErr w:type="spellEnd"/>
      <w:r>
        <w:t xml:space="preserve"> hittar vi följande rad</w:t>
      </w:r>
    </w:p>
    <w:p w14:paraId="6D075B90" w14:textId="77777777" w:rsidR="00DE490F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Transactions.Add</w:t>
      </w:r>
      <w:proofErr w:type="spellEnd"/>
    </w:p>
    <w:p w14:paraId="4E5094FA" w14:textId="77777777" w:rsidR="00DE490F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(</w:t>
      </w:r>
    </w:p>
    <w:p w14:paraId="047029CB" w14:textId="77777777" w:rsidR="00DE490F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Account</w:t>
      </w:r>
    </w:p>
    <w:p w14:paraId="5E000498" w14:textId="77777777" w:rsidR="00DE490F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1BD2FBC" w14:textId="77777777" w:rsidR="00DE490F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Number = </w:t>
      </w:r>
      <w:proofErr w:type="spellStart"/>
      <w:r>
        <w:rPr>
          <w:rFonts w:ascii="Consolas" w:hAnsi="Consolas"/>
          <w:color w:val="000000"/>
        </w:rPr>
        <w:t>accountNr</w:t>
      </w:r>
      <w:proofErr w:type="spellEnd"/>
      <w:r>
        <w:rPr>
          <w:rFonts w:ascii="Consolas" w:hAnsi="Consolas"/>
          <w:color w:val="000000"/>
        </w:rPr>
        <w:t>,</w:t>
      </w:r>
    </w:p>
    <w:p w14:paraId="11DD0416" w14:textId="77777777" w:rsidR="00DE490F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Label = </w:t>
      </w:r>
      <w:proofErr w:type="spellStart"/>
      <w:r>
        <w:rPr>
          <w:rFonts w:ascii="Consolas" w:hAnsi="Consolas"/>
          <w:color w:val="000000"/>
        </w:rPr>
        <w:t>ChartOfAccounts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accountNr</w:t>
      </w:r>
      <w:proofErr w:type="spellEnd"/>
      <w:r>
        <w:rPr>
          <w:rFonts w:ascii="Consolas" w:hAnsi="Consolas"/>
          <w:color w:val="000000"/>
        </w:rPr>
        <w:t>],</w:t>
      </w:r>
    </w:p>
    <w:p w14:paraId="66F269BA" w14:textId="77777777" w:rsidR="00DE490F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Debit = debit,</w:t>
      </w:r>
    </w:p>
    <w:p w14:paraId="7CCEE513" w14:textId="77777777" w:rsidR="00DE490F" w:rsidRPr="00020C4C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>
        <w:rPr>
          <w:rFonts w:ascii="Consolas" w:hAnsi="Consolas"/>
          <w:color w:val="000000"/>
        </w:rPr>
        <w:t>            </w:t>
      </w:r>
      <w:r w:rsidRPr="00020C4C">
        <w:rPr>
          <w:rFonts w:ascii="Consolas" w:hAnsi="Consolas"/>
          <w:color w:val="000000"/>
          <w:lang w:val="sv-SE"/>
        </w:rPr>
        <w:t>Credit = </w:t>
      </w:r>
      <w:proofErr w:type="spellStart"/>
      <w:r w:rsidRPr="00020C4C">
        <w:rPr>
          <w:rFonts w:ascii="Consolas" w:hAnsi="Consolas"/>
          <w:color w:val="000000"/>
          <w:lang w:val="sv-SE"/>
        </w:rPr>
        <w:t>credit</w:t>
      </w:r>
      <w:proofErr w:type="spellEnd"/>
    </w:p>
    <w:p w14:paraId="2837084F" w14:textId="77777777" w:rsidR="00DE490F" w:rsidRPr="00020C4C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020C4C">
        <w:rPr>
          <w:rFonts w:ascii="Consolas" w:hAnsi="Consolas"/>
          <w:color w:val="000000"/>
          <w:lang w:val="sv-SE"/>
        </w:rPr>
        <w:t>        }</w:t>
      </w:r>
    </w:p>
    <w:p w14:paraId="624682A8" w14:textId="77777777" w:rsidR="00DE490F" w:rsidRPr="00020C4C" w:rsidRDefault="00DE490F" w:rsidP="00DE490F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  <w:r w:rsidRPr="00020C4C">
        <w:rPr>
          <w:rFonts w:ascii="Consolas" w:hAnsi="Consolas"/>
          <w:color w:val="000000"/>
          <w:lang w:val="sv-SE"/>
        </w:rPr>
        <w:t>        );</w:t>
      </w:r>
    </w:p>
    <w:p w14:paraId="66F37B1F" w14:textId="77777777" w:rsidR="00AC119D" w:rsidRDefault="00020C4C">
      <w:r>
        <w:t>Den skapar en</w:t>
      </w:r>
      <w:r w:rsidR="00AC119D">
        <w:t xml:space="preserve"> instans av </w:t>
      </w:r>
      <w:proofErr w:type="spellStart"/>
      <w:r w:rsidR="00AC119D">
        <w:t>Account</w:t>
      </w:r>
      <w:proofErr w:type="spellEnd"/>
      <w:r w:rsidR="00AC119D">
        <w:t xml:space="preserve"> och fyller i informationen som ska vara i dess </w:t>
      </w:r>
      <w:proofErr w:type="spellStart"/>
      <w:r w:rsidR="00AC119D">
        <w:t>properties</w:t>
      </w:r>
      <w:proofErr w:type="spellEnd"/>
      <w:r w:rsidR="00AC119D">
        <w:t>, men det kan vi inte göra längre. Så vi får ändra lite.</w:t>
      </w:r>
    </w:p>
    <w:p w14:paraId="525D33E4" w14:textId="77777777" w:rsidR="00AE0F37" w:rsidRDefault="00AE0F37" w:rsidP="00AE0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Transactions.Add</w:t>
      </w:r>
      <w:proofErr w:type="spellEnd"/>
    </w:p>
    <w:p w14:paraId="5C9CA3B8" w14:textId="77777777" w:rsidR="00AE0F37" w:rsidRDefault="00AE0F37" w:rsidP="00AE0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(</w:t>
      </w:r>
    </w:p>
    <w:p w14:paraId="0041A749" w14:textId="77777777" w:rsidR="00AE0F37" w:rsidRDefault="00AE0F37" w:rsidP="00AE0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Account</w:t>
      </w:r>
    </w:p>
    <w:p w14:paraId="71BB3C09" w14:textId="77777777" w:rsidR="00AE0F37" w:rsidRPr="000F0BF3" w:rsidRDefault="00AE0F37" w:rsidP="00AE0F3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0F0BF3">
        <w:rPr>
          <w:rFonts w:ascii="Consolas" w:hAnsi="Consolas"/>
          <w:b/>
          <w:bCs/>
          <w:color w:val="000000"/>
        </w:rPr>
        <w:t>        (</w:t>
      </w:r>
    </w:p>
    <w:p w14:paraId="36FB1F08" w14:textId="77777777" w:rsidR="00AE0F37" w:rsidRPr="000F0BF3" w:rsidRDefault="00AE0F37" w:rsidP="00AE0F3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0F0BF3">
        <w:rPr>
          <w:rFonts w:ascii="Consolas" w:hAnsi="Consolas"/>
          <w:b/>
          <w:bCs/>
          <w:color w:val="000000"/>
        </w:rPr>
        <w:t>            </w:t>
      </w:r>
      <w:proofErr w:type="spellStart"/>
      <w:r w:rsidRPr="000F0BF3">
        <w:rPr>
          <w:rFonts w:ascii="Consolas" w:hAnsi="Consolas"/>
          <w:b/>
          <w:bCs/>
          <w:color w:val="000000"/>
        </w:rPr>
        <w:t>accountNr</w:t>
      </w:r>
      <w:proofErr w:type="spellEnd"/>
      <w:r w:rsidRPr="000F0BF3">
        <w:rPr>
          <w:rFonts w:ascii="Consolas" w:hAnsi="Consolas"/>
          <w:b/>
          <w:bCs/>
          <w:color w:val="000000"/>
        </w:rPr>
        <w:t>,</w:t>
      </w:r>
    </w:p>
    <w:p w14:paraId="5AE23E36" w14:textId="77777777" w:rsidR="00AE0F37" w:rsidRPr="000F0BF3" w:rsidRDefault="00AE0F37" w:rsidP="00AE0F3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0F0BF3">
        <w:rPr>
          <w:rFonts w:ascii="Consolas" w:hAnsi="Consolas"/>
          <w:b/>
          <w:bCs/>
          <w:color w:val="000000"/>
        </w:rPr>
        <w:t>            </w:t>
      </w:r>
      <w:proofErr w:type="spellStart"/>
      <w:r w:rsidRPr="000F0BF3">
        <w:rPr>
          <w:rFonts w:ascii="Consolas" w:hAnsi="Consolas"/>
          <w:b/>
          <w:bCs/>
          <w:color w:val="000000"/>
        </w:rPr>
        <w:t>ChartOfAccounts</w:t>
      </w:r>
      <w:proofErr w:type="spellEnd"/>
      <w:r w:rsidRPr="000F0BF3">
        <w:rPr>
          <w:rFonts w:ascii="Consolas" w:hAnsi="Consolas"/>
          <w:b/>
          <w:bCs/>
          <w:color w:val="000000"/>
        </w:rPr>
        <w:t>[</w:t>
      </w:r>
      <w:proofErr w:type="spellStart"/>
      <w:r w:rsidRPr="000F0BF3">
        <w:rPr>
          <w:rFonts w:ascii="Consolas" w:hAnsi="Consolas"/>
          <w:b/>
          <w:bCs/>
          <w:color w:val="000000"/>
        </w:rPr>
        <w:t>accountNr</w:t>
      </w:r>
      <w:proofErr w:type="spellEnd"/>
      <w:r w:rsidRPr="000F0BF3">
        <w:rPr>
          <w:rFonts w:ascii="Consolas" w:hAnsi="Consolas"/>
          <w:b/>
          <w:bCs/>
          <w:color w:val="000000"/>
        </w:rPr>
        <w:t>],</w:t>
      </w:r>
    </w:p>
    <w:p w14:paraId="34798252" w14:textId="77777777" w:rsidR="00AE0F37" w:rsidRPr="000F0BF3" w:rsidRDefault="00AE0F37" w:rsidP="00AE0F3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0F0BF3">
        <w:rPr>
          <w:rFonts w:ascii="Consolas" w:hAnsi="Consolas"/>
          <w:b/>
          <w:bCs/>
          <w:color w:val="000000"/>
        </w:rPr>
        <w:t>            debit,</w:t>
      </w:r>
    </w:p>
    <w:p w14:paraId="3489626D" w14:textId="77777777" w:rsidR="00AE0F37" w:rsidRPr="000F0BF3" w:rsidRDefault="00AE0F37" w:rsidP="00AE0F3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0F0BF3">
        <w:rPr>
          <w:rFonts w:ascii="Consolas" w:hAnsi="Consolas"/>
          <w:b/>
          <w:bCs/>
          <w:color w:val="000000"/>
        </w:rPr>
        <w:t>            credit</w:t>
      </w:r>
    </w:p>
    <w:p w14:paraId="1591B2E3" w14:textId="77777777" w:rsidR="00AE0F37" w:rsidRPr="000F0BF3" w:rsidRDefault="00AE0F37" w:rsidP="00AE0F3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0F0BF3">
        <w:rPr>
          <w:rFonts w:ascii="Consolas" w:hAnsi="Consolas"/>
          <w:b/>
          <w:bCs/>
          <w:color w:val="000000"/>
        </w:rPr>
        <w:t>        )</w:t>
      </w:r>
    </w:p>
    <w:p w14:paraId="1188664A" w14:textId="77777777" w:rsidR="00AE0F37" w:rsidRDefault="00AE0F37" w:rsidP="00AE0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);</w:t>
      </w:r>
    </w:p>
    <w:p w14:paraId="54C67A8D" w14:textId="56FF77A4" w:rsidR="00C65CC6" w:rsidRDefault="00C65CC6"/>
    <w:p w14:paraId="219DB96E" w14:textId="04A25BC9" w:rsidR="00D520A3" w:rsidRDefault="00D520A3">
      <w:r>
        <w:t>Nu kan man köra det igen.</w:t>
      </w:r>
    </w:p>
    <w:p w14:paraId="63A7E1CB" w14:textId="4D7E1BE4" w:rsidR="00BB5684" w:rsidRDefault="00BB5684">
      <w:r>
        <w:br w:type="page"/>
      </w:r>
    </w:p>
    <w:p w14:paraId="7A00DDDB" w14:textId="77777777" w:rsidR="00BB5684" w:rsidRDefault="00BB5684"/>
    <w:p w14:paraId="276C610D" w14:textId="49B96B1F" w:rsidR="007078E0" w:rsidRDefault="007078E0">
      <w:pPr>
        <w:rPr>
          <w:b/>
          <w:bCs/>
        </w:rPr>
      </w:pPr>
      <w:r>
        <w:rPr>
          <w:b/>
          <w:bCs/>
        </w:rPr>
        <w:t xml:space="preserve">Nu ser vår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ut </w:t>
      </w:r>
      <w:proofErr w:type="gramStart"/>
      <w:r>
        <w:rPr>
          <w:b/>
          <w:bCs/>
        </w:rPr>
        <w:t>såhär</w:t>
      </w:r>
      <w:proofErr w:type="gramEnd"/>
    </w:p>
    <w:p w14:paraId="2D1C7B13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38AA4BCA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82A4D96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Accounting </w:t>
      </w:r>
      <w:proofErr w:type="spellStart"/>
      <w:r>
        <w:rPr>
          <w:rFonts w:ascii="Consolas" w:hAnsi="Consolas"/>
          <w:color w:val="1F377F"/>
        </w:rPr>
        <w:t>bok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Accounting(</w:t>
      </w:r>
      <w:proofErr w:type="gramEnd"/>
      <w:r>
        <w:rPr>
          <w:rFonts w:ascii="Consolas" w:hAnsi="Consolas"/>
          <w:color w:val="000000"/>
        </w:rPr>
        <w:t>);</w:t>
      </w:r>
    </w:p>
    <w:p w14:paraId="09EF5F18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F1FC8E7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00"/>
        </w:rPr>
        <w:t>bok.CreateTransaction</w:t>
      </w:r>
      <w:proofErr w:type="spellEnd"/>
      <w:proofErr w:type="gramEnd"/>
      <w:r>
        <w:rPr>
          <w:rFonts w:ascii="Consolas" w:hAnsi="Consolas"/>
          <w:color w:val="000000"/>
        </w:rPr>
        <w:t>(1910, 0, 5000);</w:t>
      </w:r>
    </w:p>
    <w:p w14:paraId="416B0DB3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00"/>
        </w:rPr>
        <w:t>bok.CreateTransaction</w:t>
      </w:r>
      <w:proofErr w:type="spellEnd"/>
      <w:proofErr w:type="gramEnd"/>
      <w:r>
        <w:rPr>
          <w:rFonts w:ascii="Consolas" w:hAnsi="Consolas"/>
          <w:color w:val="000000"/>
        </w:rPr>
        <w:t>(2440, 5000, 0);</w:t>
      </w:r>
    </w:p>
    <w:p w14:paraId="4874B719" w14:textId="29EA83DB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0A126CE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debit</w:t>
      </w:r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015A75D2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credit</w:t>
      </w:r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</w:t>
      </w:r>
      <w:proofErr w:type="gramEnd"/>
    </w:p>
    <w:p w14:paraId="0666A99F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B85F24F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8F08C4"/>
        </w:rPr>
        <w:t>foreach</w:t>
      </w:r>
      <w:r>
        <w:rPr>
          <w:rFonts w:ascii="Consolas" w:hAnsi="Consolas"/>
          <w:color w:val="000000"/>
        </w:rPr>
        <w:t> (var </w:t>
      </w:r>
      <w:r>
        <w:rPr>
          <w:rFonts w:ascii="Consolas" w:hAnsi="Consolas"/>
          <w:color w:val="1F377F"/>
        </w:rPr>
        <w:t>trans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8F08C4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bok.Transactions</w:t>
      </w:r>
      <w:proofErr w:type="spellEnd"/>
      <w:proofErr w:type="gramEnd"/>
      <w:r>
        <w:rPr>
          <w:rFonts w:ascii="Consolas" w:hAnsi="Consolas"/>
          <w:color w:val="000000"/>
        </w:rPr>
        <w:t>)</w:t>
      </w:r>
    </w:p>
    <w:p w14:paraId="4CAD92DA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9E7A10E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(trans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61A6ECE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F198AB6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debit += </w:t>
      </w:r>
      <w:proofErr w:type="spellStart"/>
      <w:proofErr w:type="gramStart"/>
      <w:r>
        <w:rPr>
          <w:rFonts w:ascii="Consolas" w:hAnsi="Consolas"/>
          <w:color w:val="000000"/>
        </w:rPr>
        <w:t>trans.Debit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1EB3298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credit += </w:t>
      </w:r>
      <w:proofErr w:type="spellStart"/>
      <w:proofErr w:type="gramStart"/>
      <w:r>
        <w:rPr>
          <w:rFonts w:ascii="Consolas" w:hAnsi="Consolas"/>
          <w:color w:val="000000"/>
        </w:rPr>
        <w:t>trans.Credit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700E030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7A56BA8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01FB3D1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0B424414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"Summa </w:t>
      </w:r>
      <w:proofErr w:type="spellStart"/>
      <w:proofErr w:type="gramStart"/>
      <w:r>
        <w:rPr>
          <w:rFonts w:ascii="Consolas" w:hAnsi="Consolas"/>
          <w:color w:val="A31515"/>
        </w:rPr>
        <w:t>Debet</w:t>
      </w:r>
      <w:proofErr w:type="spellEnd"/>
      <w:r>
        <w:rPr>
          <w:rFonts w:ascii="Consolas" w:hAnsi="Consolas"/>
          <w:color w:val="A31515"/>
        </w:rPr>
        <w:t> :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 + debit);</w:t>
      </w:r>
    </w:p>
    <w:p w14:paraId="083A5D27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"Summa </w:t>
      </w:r>
      <w:proofErr w:type="spellStart"/>
      <w:r>
        <w:rPr>
          <w:rFonts w:ascii="Consolas" w:hAnsi="Consolas"/>
          <w:color w:val="A31515"/>
        </w:rPr>
        <w:t>Kredit</w:t>
      </w:r>
      <w:proofErr w:type="spellEnd"/>
      <w:r>
        <w:rPr>
          <w:rFonts w:ascii="Consolas" w:hAnsi="Consolas"/>
          <w:color w:val="A31515"/>
        </w:rPr>
        <w:t>:"</w:t>
      </w:r>
      <w:r>
        <w:rPr>
          <w:rFonts w:ascii="Consolas" w:hAnsi="Consolas"/>
          <w:color w:val="000000"/>
        </w:rPr>
        <w:t> + credit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2146940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Resultat</w:t>
      </w:r>
      <w:proofErr w:type="spellEnd"/>
      <w:r>
        <w:rPr>
          <w:rFonts w:ascii="Consolas" w:hAnsi="Consolas"/>
          <w:color w:val="A31515"/>
        </w:rPr>
        <w:t> </w:t>
      </w:r>
      <w:proofErr w:type="spellStart"/>
      <w:r>
        <w:rPr>
          <w:rFonts w:ascii="Consolas" w:hAnsi="Consolas"/>
          <w:color w:val="A31515"/>
        </w:rPr>
        <w:t>skillnad</w:t>
      </w:r>
      <w:proofErr w:type="spellEnd"/>
      <w:r>
        <w:rPr>
          <w:rFonts w:ascii="Consolas" w:hAnsi="Consolas"/>
          <w:color w:val="A31515"/>
        </w:rPr>
        <w:t>:"</w:t>
      </w:r>
      <w:r>
        <w:rPr>
          <w:rFonts w:ascii="Consolas" w:hAnsi="Consolas"/>
          <w:color w:val="000000"/>
        </w:rPr>
        <w:t> + (debit - credit)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4168C0D" w14:textId="77777777" w:rsidR="007078E0" w:rsidRDefault="007078E0" w:rsidP="007078E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94F51CF" w14:textId="77777777" w:rsidR="007078E0" w:rsidRDefault="007078E0">
      <w:pPr>
        <w:rPr>
          <w:b/>
          <w:bCs/>
        </w:rPr>
      </w:pPr>
    </w:p>
    <w:p w14:paraId="41673F45" w14:textId="766F5066" w:rsidR="00D57CA8" w:rsidRDefault="00D57CA8">
      <w:pPr>
        <w:rPr>
          <w:b/>
          <w:bCs/>
        </w:rPr>
      </w:pPr>
      <w:r>
        <w:rPr>
          <w:b/>
          <w:bCs/>
        </w:rPr>
        <w:t>Extra Lullull</w:t>
      </w:r>
    </w:p>
    <w:p w14:paraId="409D243C" w14:textId="2254177B" w:rsidR="00E1708C" w:rsidRPr="00E1708C" w:rsidRDefault="00E1708C">
      <w:r w:rsidRPr="00E1708C">
        <w:t>Nu ska vi</w:t>
      </w:r>
      <w:r>
        <w:t xml:space="preserve"> skapa metoder i vår </w:t>
      </w:r>
      <w:proofErr w:type="spellStart"/>
      <w:r>
        <w:t>Accounting</w:t>
      </w:r>
      <w:proofErr w:type="spellEnd"/>
      <w:r>
        <w:t xml:space="preserve"> </w:t>
      </w:r>
      <w:r w:rsidR="002C3C35">
        <w:t>klass</w:t>
      </w:r>
    </w:p>
    <w:p w14:paraId="71986DB8" w14:textId="77777777" w:rsidR="00BB5684" w:rsidRDefault="00BB5684" w:rsidP="00BB5684">
      <w:pPr>
        <w:pStyle w:val="ListParagraph"/>
        <w:numPr>
          <w:ilvl w:val="0"/>
          <w:numId w:val="10"/>
        </w:numPr>
      </w:pPr>
      <w:r>
        <w:t xml:space="preserve">Skapa två metoder, </w:t>
      </w:r>
    </w:p>
    <w:p w14:paraId="0336ED2A" w14:textId="647D435B" w:rsidR="00BB5684" w:rsidRDefault="00BB5684" w:rsidP="00BB5684">
      <w:pPr>
        <w:pStyle w:val="ListParagraph"/>
        <w:numPr>
          <w:ilvl w:val="1"/>
          <w:numId w:val="10"/>
        </w:numPr>
      </w:pPr>
      <w:r>
        <w:t xml:space="preserve">En som returnerar summan av alla </w:t>
      </w:r>
      <w:r>
        <w:t>Debet</w:t>
      </w:r>
    </w:p>
    <w:p w14:paraId="0E1EBFEF" w14:textId="348DEE20" w:rsidR="00BB5684" w:rsidRDefault="00BB5684" w:rsidP="00BB5684">
      <w:pPr>
        <w:pStyle w:val="ListParagraph"/>
        <w:numPr>
          <w:ilvl w:val="1"/>
          <w:numId w:val="10"/>
        </w:numPr>
      </w:pPr>
      <w:r>
        <w:t>En som returnerar summan av alla Kredit</w:t>
      </w:r>
    </w:p>
    <w:p w14:paraId="43F502F6" w14:textId="66D756BE" w:rsidR="00BB5684" w:rsidRDefault="00E1708C" w:rsidP="00BB5684">
      <w:pPr>
        <w:pStyle w:val="ListParagraph"/>
        <w:numPr>
          <w:ilvl w:val="0"/>
          <w:numId w:val="10"/>
        </w:numPr>
      </w:pPr>
      <w:r>
        <w:t>Skapa en metod som skriver ut alla trans</w:t>
      </w:r>
      <w:r w:rsidR="002C3C35">
        <w:t>aktioner</w:t>
      </w:r>
    </w:p>
    <w:p w14:paraId="6E27AEE8" w14:textId="2E5331F1" w:rsidR="002C3C35" w:rsidRDefault="002C3C35" w:rsidP="00BB5684">
      <w:pPr>
        <w:pStyle w:val="ListParagraph"/>
        <w:numPr>
          <w:ilvl w:val="0"/>
          <w:numId w:val="10"/>
        </w:numPr>
      </w:pPr>
      <w:r>
        <w:t>Skapa en metod som skriver ut alla transaktioner med ett specifikt konto (</w:t>
      </w:r>
      <w:proofErr w:type="spellStart"/>
      <w:r>
        <w:t>inparameter</w:t>
      </w:r>
      <w:proofErr w:type="spellEnd"/>
      <w:r>
        <w:t>)</w:t>
      </w:r>
    </w:p>
    <w:p w14:paraId="48AFA9F1" w14:textId="18D39CF0" w:rsidR="00C10541" w:rsidRDefault="00C10541" w:rsidP="00C10541">
      <w:pPr>
        <w:pStyle w:val="ListParagraph"/>
        <w:numPr>
          <w:ilvl w:val="0"/>
          <w:numId w:val="10"/>
        </w:numPr>
      </w:pPr>
      <w:r>
        <w:t>Då vi skriver ut alla transaktioner från vår klass, så behöver inte transaktionslistan vara publik längre, ändra den till privat – då kan ingen ändra i den utom genom klassens publika metoder.</w:t>
      </w:r>
    </w:p>
    <w:p w14:paraId="0938504D" w14:textId="43F1501A" w:rsidR="00F605C6" w:rsidRDefault="00F605C6" w:rsidP="00F605C6">
      <w:r>
        <w:t xml:space="preserve">Nu ska vi snygga </w:t>
      </w:r>
      <w:r w:rsidR="004D28D7">
        <w:t xml:space="preserve">vår </w:t>
      </w:r>
      <w:proofErr w:type="spellStart"/>
      <w:proofErr w:type="gramStart"/>
      <w:r w:rsidR="004D28D7">
        <w:t>main</w:t>
      </w:r>
      <w:proofErr w:type="spellEnd"/>
      <w:r w:rsidR="004D28D7">
        <w:t>(</w:t>
      </w:r>
      <w:proofErr w:type="gramEnd"/>
      <w:r w:rsidR="004D28D7">
        <w:t>)</w:t>
      </w:r>
      <w:r>
        <w:t>.</w:t>
      </w:r>
    </w:p>
    <w:p w14:paraId="1B9ADDC0" w14:textId="1F39D33D" w:rsidR="009F021A" w:rsidRDefault="009F021A" w:rsidP="00F605C6"/>
    <w:p w14:paraId="08697F64" w14:textId="79E3F688" w:rsidR="009F021A" w:rsidRPr="00904A29" w:rsidRDefault="009F021A" w:rsidP="00F605C6">
      <w:pPr>
        <w:rPr>
          <w:i/>
          <w:iCs/>
        </w:rPr>
      </w:pPr>
      <w:r w:rsidRPr="00904A29">
        <w:rPr>
          <w:b/>
          <w:bCs/>
          <w:i/>
          <w:iCs/>
        </w:rPr>
        <w:t>Tips</w:t>
      </w:r>
      <w:r w:rsidRPr="00904A29">
        <w:rPr>
          <w:i/>
          <w:iCs/>
        </w:rPr>
        <w:t xml:space="preserve">! Du kan skapa metoderna med kod inspirerad från </w:t>
      </w:r>
      <w:r w:rsidR="00904A29" w:rsidRPr="00904A29">
        <w:rPr>
          <w:i/>
          <w:iCs/>
        </w:rPr>
        <w:t xml:space="preserve">koden i </w:t>
      </w:r>
      <w:proofErr w:type="spellStart"/>
      <w:r w:rsidR="00904A29" w:rsidRPr="00904A29">
        <w:rPr>
          <w:i/>
          <w:iCs/>
        </w:rPr>
        <w:t>main</w:t>
      </w:r>
      <w:proofErr w:type="spellEnd"/>
      <w:r w:rsidR="00904A29">
        <w:rPr>
          <w:i/>
          <w:iCs/>
        </w:rPr>
        <w:t>.</w:t>
      </w:r>
    </w:p>
    <w:p w14:paraId="47E028CF" w14:textId="1FB2B051" w:rsidR="004D28D7" w:rsidRDefault="004D28D7">
      <w:r>
        <w:br w:type="page"/>
      </w:r>
    </w:p>
    <w:p w14:paraId="2522DB5C" w14:textId="640FB0E5" w:rsidR="004D28D7" w:rsidRDefault="004D28D7" w:rsidP="00F605C6">
      <w:proofErr w:type="gramStart"/>
      <w:r>
        <w:lastRenderedPageBreak/>
        <w:t>Såhär</w:t>
      </w:r>
      <w:proofErr w:type="gramEnd"/>
      <w:r>
        <w:t xml:space="preserve"> borde den bli med de nya metoderna</w:t>
      </w:r>
    </w:p>
    <w:p w14:paraId="1321C99D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74531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12405731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95DAD65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Accounting </w:t>
      </w:r>
      <w:proofErr w:type="spellStart"/>
      <w:r>
        <w:rPr>
          <w:rFonts w:ascii="Consolas" w:hAnsi="Consolas"/>
          <w:color w:val="1F377F"/>
        </w:rPr>
        <w:t>bok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Accounting(</w:t>
      </w:r>
      <w:proofErr w:type="gramEnd"/>
      <w:r>
        <w:rPr>
          <w:rFonts w:ascii="Consolas" w:hAnsi="Consolas"/>
          <w:color w:val="000000"/>
        </w:rPr>
        <w:t>);</w:t>
      </w:r>
    </w:p>
    <w:p w14:paraId="29D1D72E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238D13B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00"/>
        </w:rPr>
        <w:t>bok.CreateTransaction</w:t>
      </w:r>
      <w:proofErr w:type="spellEnd"/>
      <w:proofErr w:type="gramEnd"/>
      <w:r>
        <w:rPr>
          <w:rFonts w:ascii="Consolas" w:hAnsi="Consolas"/>
          <w:color w:val="000000"/>
        </w:rPr>
        <w:t>(1910, 0, 5000);</w:t>
      </w:r>
    </w:p>
    <w:p w14:paraId="08BFB641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00"/>
        </w:rPr>
        <w:t>bok.CreateTransaction</w:t>
      </w:r>
      <w:proofErr w:type="spellEnd"/>
      <w:proofErr w:type="gramEnd"/>
      <w:r>
        <w:rPr>
          <w:rFonts w:ascii="Consolas" w:hAnsi="Consolas"/>
          <w:color w:val="000000"/>
        </w:rPr>
        <w:t>(2440, 5000, 0);</w:t>
      </w:r>
    </w:p>
    <w:p w14:paraId="0F083D30" w14:textId="3D766022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A201B2D" w14:textId="77777777" w:rsidR="004D28D7" w:rsidRPr="004D28D7" w:rsidRDefault="004D28D7" w:rsidP="004D28D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4D28D7">
        <w:rPr>
          <w:rFonts w:ascii="Consolas" w:hAnsi="Consolas"/>
          <w:b/>
          <w:bCs/>
          <w:color w:val="000000"/>
        </w:rPr>
        <w:t>    </w:t>
      </w:r>
      <w:r w:rsidRPr="004D28D7">
        <w:rPr>
          <w:rFonts w:ascii="Consolas" w:hAnsi="Consolas"/>
          <w:b/>
          <w:bCs/>
          <w:color w:val="0000FF"/>
        </w:rPr>
        <w:t>double</w:t>
      </w:r>
      <w:r w:rsidRPr="004D28D7">
        <w:rPr>
          <w:rFonts w:ascii="Consolas" w:hAnsi="Consolas"/>
          <w:b/>
          <w:bCs/>
          <w:color w:val="000000"/>
        </w:rPr>
        <w:t> </w:t>
      </w:r>
      <w:r w:rsidRPr="004D28D7">
        <w:rPr>
          <w:rFonts w:ascii="Consolas" w:hAnsi="Consolas"/>
          <w:b/>
          <w:bCs/>
          <w:color w:val="1F377F"/>
        </w:rPr>
        <w:t>debit</w:t>
      </w:r>
      <w:r w:rsidRPr="004D28D7">
        <w:rPr>
          <w:rFonts w:ascii="Consolas" w:hAnsi="Consolas"/>
          <w:b/>
          <w:bCs/>
          <w:color w:val="000000"/>
        </w:rPr>
        <w:t> = </w:t>
      </w:r>
      <w:proofErr w:type="spellStart"/>
      <w:proofErr w:type="gramStart"/>
      <w:r w:rsidRPr="004D28D7">
        <w:rPr>
          <w:rFonts w:ascii="Consolas" w:hAnsi="Consolas"/>
          <w:b/>
          <w:bCs/>
          <w:color w:val="000000"/>
        </w:rPr>
        <w:t>bok.SumDebit</w:t>
      </w:r>
      <w:proofErr w:type="spellEnd"/>
      <w:proofErr w:type="gramEnd"/>
      <w:r w:rsidRPr="004D28D7">
        <w:rPr>
          <w:rFonts w:ascii="Consolas" w:hAnsi="Consolas"/>
          <w:b/>
          <w:bCs/>
          <w:color w:val="000000"/>
        </w:rPr>
        <w:t>();</w:t>
      </w:r>
    </w:p>
    <w:p w14:paraId="4CBF64CA" w14:textId="77777777" w:rsidR="004D28D7" w:rsidRPr="004D28D7" w:rsidRDefault="004D28D7" w:rsidP="004D28D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4D28D7">
        <w:rPr>
          <w:rFonts w:ascii="Consolas" w:hAnsi="Consolas"/>
          <w:b/>
          <w:bCs/>
          <w:color w:val="000000"/>
        </w:rPr>
        <w:t>    </w:t>
      </w:r>
      <w:r w:rsidRPr="004D28D7">
        <w:rPr>
          <w:rFonts w:ascii="Consolas" w:hAnsi="Consolas"/>
          <w:b/>
          <w:bCs/>
          <w:color w:val="0000FF"/>
        </w:rPr>
        <w:t>double</w:t>
      </w:r>
      <w:r w:rsidRPr="004D28D7">
        <w:rPr>
          <w:rFonts w:ascii="Consolas" w:hAnsi="Consolas"/>
          <w:b/>
          <w:bCs/>
          <w:color w:val="000000"/>
        </w:rPr>
        <w:t> </w:t>
      </w:r>
      <w:r w:rsidRPr="004D28D7">
        <w:rPr>
          <w:rFonts w:ascii="Consolas" w:hAnsi="Consolas"/>
          <w:b/>
          <w:bCs/>
          <w:color w:val="1F377F"/>
        </w:rPr>
        <w:t>credit</w:t>
      </w:r>
      <w:r w:rsidRPr="004D28D7">
        <w:rPr>
          <w:rFonts w:ascii="Consolas" w:hAnsi="Consolas"/>
          <w:b/>
          <w:bCs/>
          <w:color w:val="000000"/>
        </w:rPr>
        <w:t> = </w:t>
      </w:r>
      <w:proofErr w:type="spellStart"/>
      <w:proofErr w:type="gramStart"/>
      <w:r w:rsidRPr="004D28D7">
        <w:rPr>
          <w:rFonts w:ascii="Consolas" w:hAnsi="Consolas"/>
          <w:b/>
          <w:bCs/>
          <w:color w:val="000000"/>
        </w:rPr>
        <w:t>bok.SumCredit</w:t>
      </w:r>
      <w:proofErr w:type="spellEnd"/>
      <w:proofErr w:type="gramEnd"/>
      <w:r w:rsidRPr="004D28D7">
        <w:rPr>
          <w:rFonts w:ascii="Consolas" w:hAnsi="Consolas"/>
          <w:b/>
          <w:bCs/>
          <w:color w:val="000000"/>
        </w:rPr>
        <w:t>();</w:t>
      </w:r>
    </w:p>
    <w:p w14:paraId="658A723F" w14:textId="77777777" w:rsidR="004D28D7" w:rsidRPr="004D28D7" w:rsidRDefault="004D28D7" w:rsidP="004D28D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4D28D7">
        <w:rPr>
          <w:rFonts w:ascii="Consolas" w:hAnsi="Consolas"/>
          <w:b/>
          <w:bCs/>
          <w:color w:val="000000"/>
        </w:rPr>
        <w:t xml:space="preserve"> </w:t>
      </w:r>
    </w:p>
    <w:p w14:paraId="0B4DC510" w14:textId="77777777" w:rsidR="004D28D7" w:rsidRPr="004D28D7" w:rsidRDefault="004D28D7" w:rsidP="004D28D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4D28D7">
        <w:rPr>
          <w:rFonts w:ascii="Consolas" w:hAnsi="Consolas"/>
          <w:b/>
          <w:bCs/>
          <w:color w:val="000000"/>
        </w:rPr>
        <w:t>    </w:t>
      </w:r>
      <w:proofErr w:type="spellStart"/>
      <w:proofErr w:type="gramStart"/>
      <w:r w:rsidRPr="004D28D7">
        <w:rPr>
          <w:rFonts w:ascii="Consolas" w:hAnsi="Consolas"/>
          <w:b/>
          <w:bCs/>
          <w:color w:val="000000"/>
        </w:rPr>
        <w:t>bok.PrintAll</w:t>
      </w:r>
      <w:proofErr w:type="spellEnd"/>
      <w:proofErr w:type="gramEnd"/>
      <w:r w:rsidRPr="004D28D7">
        <w:rPr>
          <w:rFonts w:ascii="Consolas" w:hAnsi="Consolas"/>
          <w:b/>
          <w:bCs/>
          <w:color w:val="000000"/>
        </w:rPr>
        <w:t>();</w:t>
      </w:r>
    </w:p>
    <w:p w14:paraId="418DB90D" w14:textId="77777777" w:rsidR="004D28D7" w:rsidRPr="004D28D7" w:rsidRDefault="004D28D7" w:rsidP="004D28D7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4D28D7">
        <w:rPr>
          <w:rFonts w:ascii="Consolas" w:hAnsi="Consolas"/>
          <w:b/>
          <w:bCs/>
          <w:color w:val="000000"/>
        </w:rPr>
        <w:t xml:space="preserve"> </w:t>
      </w:r>
    </w:p>
    <w:p w14:paraId="7500F113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02D5F70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"Summa </w:t>
      </w:r>
      <w:proofErr w:type="spellStart"/>
      <w:proofErr w:type="gramStart"/>
      <w:r>
        <w:rPr>
          <w:rFonts w:ascii="Consolas" w:hAnsi="Consolas"/>
          <w:color w:val="A31515"/>
        </w:rPr>
        <w:t>Debet</w:t>
      </w:r>
      <w:proofErr w:type="spellEnd"/>
      <w:r>
        <w:rPr>
          <w:rFonts w:ascii="Consolas" w:hAnsi="Consolas"/>
          <w:color w:val="A31515"/>
        </w:rPr>
        <w:t> :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 + debit);</w:t>
      </w:r>
    </w:p>
    <w:p w14:paraId="27B31724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"Summa </w:t>
      </w:r>
      <w:proofErr w:type="spellStart"/>
      <w:r>
        <w:rPr>
          <w:rFonts w:ascii="Consolas" w:hAnsi="Consolas"/>
          <w:color w:val="A31515"/>
        </w:rPr>
        <w:t>Kredit</w:t>
      </w:r>
      <w:proofErr w:type="spellEnd"/>
      <w:r>
        <w:rPr>
          <w:rFonts w:ascii="Consolas" w:hAnsi="Consolas"/>
          <w:color w:val="A31515"/>
        </w:rPr>
        <w:t>:"</w:t>
      </w:r>
      <w:r>
        <w:rPr>
          <w:rFonts w:ascii="Consolas" w:hAnsi="Consolas"/>
          <w:color w:val="000000"/>
        </w:rPr>
        <w:t> + credit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C8B968C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Console.WriteLine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Resultat</w:t>
      </w:r>
      <w:proofErr w:type="spellEnd"/>
      <w:r>
        <w:rPr>
          <w:rFonts w:ascii="Consolas" w:hAnsi="Consolas"/>
          <w:color w:val="A31515"/>
        </w:rPr>
        <w:t> </w:t>
      </w:r>
      <w:proofErr w:type="spellStart"/>
      <w:r>
        <w:rPr>
          <w:rFonts w:ascii="Consolas" w:hAnsi="Consolas"/>
          <w:color w:val="A31515"/>
        </w:rPr>
        <w:t>skillnad</w:t>
      </w:r>
      <w:proofErr w:type="spellEnd"/>
      <w:r>
        <w:rPr>
          <w:rFonts w:ascii="Consolas" w:hAnsi="Consolas"/>
          <w:color w:val="A31515"/>
        </w:rPr>
        <w:t>:"</w:t>
      </w:r>
      <w:r>
        <w:rPr>
          <w:rFonts w:ascii="Consolas" w:hAnsi="Consolas"/>
          <w:color w:val="000000"/>
        </w:rPr>
        <w:t> + (debit - credit)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21B43DD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9023ACD" w14:textId="0152C588" w:rsidR="004D28D7" w:rsidRDefault="004D28D7" w:rsidP="00F605C6"/>
    <w:p w14:paraId="5F70A954" w14:textId="05666D19" w:rsidR="004D28D7" w:rsidRDefault="004D28D7" w:rsidP="00F605C6">
      <w:r>
        <w:t xml:space="preserve">Klart snyggare, nu ska vi snygga upp </w:t>
      </w:r>
      <w:proofErr w:type="spellStart"/>
      <w:r>
        <w:t>Account</w:t>
      </w:r>
      <w:proofErr w:type="spellEnd"/>
      <w:r>
        <w:t xml:space="preserve"> klassen också.</w:t>
      </w:r>
    </w:p>
    <w:p w14:paraId="762756E3" w14:textId="1C194EFC" w:rsidR="00F605C6" w:rsidRDefault="002C2E4D" w:rsidP="00F605C6">
      <w:r>
        <w:t xml:space="preserve">Alla </w:t>
      </w:r>
      <w:proofErr w:type="spellStart"/>
      <w:r>
        <w:t>properties</w:t>
      </w:r>
      <w:proofErr w:type="spellEnd"/>
      <w:r>
        <w:t xml:space="preserve"> som inte har kontrollkod, exempelvis </w:t>
      </w:r>
    </w:p>
    <w:p w14:paraId="18344B4F" w14:textId="77777777" w:rsidR="00E640C9" w:rsidRDefault="00E640C9" w:rsidP="00E64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label; </w:t>
      </w:r>
      <w:r>
        <w:rPr>
          <w:rFonts w:ascii="Consolas" w:hAnsi="Consolas"/>
          <w:color w:val="008000"/>
        </w:rPr>
        <w:t>// </w:t>
      </w:r>
      <w:r w:rsidRPr="00864FA4">
        <w:rPr>
          <w:rFonts w:ascii="Consolas" w:hAnsi="Consolas"/>
          <w:color w:val="008000"/>
          <w:lang w:val="sv-SE"/>
        </w:rPr>
        <w:t>Benämning</w:t>
      </w:r>
    </w:p>
    <w:p w14:paraId="2939E773" w14:textId="77777777" w:rsidR="00E640C9" w:rsidRDefault="00E640C9" w:rsidP="00E64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Label</w:t>
      </w:r>
    </w:p>
    <w:p w14:paraId="2D70E0C6" w14:textId="77777777" w:rsidR="00E640C9" w:rsidRDefault="00E640C9" w:rsidP="00E64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E6BD608" w14:textId="77777777" w:rsidR="00E640C9" w:rsidRDefault="00E640C9" w:rsidP="00E640C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8F08C4"/>
        </w:rPr>
        <w:t>return</w:t>
      </w:r>
      <w:proofErr w:type="gramEnd"/>
      <w:r>
        <w:rPr>
          <w:rFonts w:ascii="Consolas" w:hAnsi="Consolas"/>
          <w:color w:val="000000"/>
        </w:rPr>
        <w:t> label; }</w:t>
      </w:r>
    </w:p>
    <w:p w14:paraId="21FB8B2F" w14:textId="77777777" w:rsidR="004D28D7" w:rsidRDefault="00E640C9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BEE35DF" w14:textId="77777777" w:rsid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E10C704" w14:textId="3CA39CCC" w:rsidR="00E640C9" w:rsidRPr="004D28D7" w:rsidRDefault="004D28D7" w:rsidP="004D28D7">
      <w:r w:rsidRPr="004D28D7">
        <w:t>k</w:t>
      </w:r>
      <w:r w:rsidR="00E640C9" w:rsidRPr="004D28D7">
        <w:t>an ersättas med</w:t>
      </w:r>
      <w:r w:rsidR="00A47A06" w:rsidRPr="004D28D7">
        <w:t xml:space="preserve"> en så kallad </w:t>
      </w:r>
      <w:proofErr w:type="spellStart"/>
      <w:r w:rsidR="00A47A06" w:rsidRPr="004D28D7">
        <w:t>autoproperty</w:t>
      </w:r>
      <w:proofErr w:type="spellEnd"/>
    </w:p>
    <w:p w14:paraId="1192B30C" w14:textId="77777777" w:rsidR="004D28D7" w:rsidRPr="004D28D7" w:rsidRDefault="004D28D7" w:rsidP="004D28D7">
      <w:pPr>
        <w:pStyle w:val="HTMLPreformatted"/>
        <w:shd w:val="clear" w:color="auto" w:fill="FFFFFF"/>
        <w:rPr>
          <w:rFonts w:ascii="Consolas" w:hAnsi="Consolas"/>
          <w:color w:val="000000"/>
          <w:lang w:val="sv-SE"/>
        </w:rPr>
      </w:pPr>
    </w:p>
    <w:p w14:paraId="59A657AA" w14:textId="7EB860E0" w:rsidR="00E424A4" w:rsidRDefault="002C399E" w:rsidP="00A47A0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Label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}</w:t>
      </w:r>
    </w:p>
    <w:p w14:paraId="02696FC8" w14:textId="21F20F9E" w:rsidR="00A47A06" w:rsidRDefault="00A47A06" w:rsidP="00A47A0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2D25A67" w14:textId="3970E4D7" w:rsidR="002C399E" w:rsidRDefault="002C399E" w:rsidP="00F605C6">
      <w:r>
        <w:t xml:space="preserve">Hade den haft set delen också, hade vi skrivit </w:t>
      </w:r>
      <w:proofErr w:type="gramStart"/>
      <w:r>
        <w:t>{ get</w:t>
      </w:r>
      <w:proofErr w:type="gramEnd"/>
      <w:r>
        <w:t>; set; }</w:t>
      </w:r>
    </w:p>
    <w:p w14:paraId="316C7105" w14:textId="77777777" w:rsidR="003D69B1" w:rsidRDefault="002C399E" w:rsidP="00F605C6">
      <w:r>
        <w:t xml:space="preserve">På så sätt kan man göra sina </w:t>
      </w:r>
      <w:proofErr w:type="spellStart"/>
      <w:r>
        <w:t>properties</w:t>
      </w:r>
      <w:proofErr w:type="spellEnd"/>
      <w:r>
        <w:t xml:space="preserve"> i en rad </w:t>
      </w:r>
      <w:r w:rsidR="009A005F">
        <w:t>i stället</w:t>
      </w:r>
      <w:r>
        <w:t xml:space="preserve"> för </w:t>
      </w:r>
      <w:r w:rsidR="003D69B1">
        <w:t>fem</w:t>
      </w:r>
    </w:p>
    <w:p w14:paraId="3B07D71C" w14:textId="70EC39A5" w:rsidR="002C399E" w:rsidRPr="00BB5684" w:rsidRDefault="002C399E" w:rsidP="00F605C6">
      <w:r>
        <w:t>.</w:t>
      </w:r>
    </w:p>
    <w:p w14:paraId="57C758E3" w14:textId="6D350B38" w:rsidR="003A4B92" w:rsidRPr="006733FD" w:rsidRDefault="00BB5684" w:rsidP="00BB5684">
      <w:pPr>
        <w:rPr>
          <w:i/>
          <w:iCs/>
        </w:rPr>
      </w:pPr>
      <w:r w:rsidRPr="006733FD">
        <w:rPr>
          <w:i/>
          <w:iCs/>
        </w:rPr>
        <w:t>När du är klar m</w:t>
      </w:r>
      <w:r w:rsidR="0021035F" w:rsidRPr="006733FD">
        <w:rPr>
          <w:i/>
          <w:iCs/>
        </w:rPr>
        <w:t>ed projektet, pusha allting till Git</w:t>
      </w:r>
      <w:r w:rsidR="006733FD">
        <w:rPr>
          <w:i/>
          <w:iCs/>
        </w:rPr>
        <w:t>H</w:t>
      </w:r>
      <w:r w:rsidR="0021035F" w:rsidRPr="006733FD">
        <w:rPr>
          <w:i/>
          <w:iCs/>
        </w:rPr>
        <w:t>ub!</w:t>
      </w:r>
      <w:r w:rsidR="003A4B92" w:rsidRPr="006733FD">
        <w:rPr>
          <w:i/>
          <w:iCs/>
        </w:rPr>
        <w:br w:type="page"/>
      </w:r>
    </w:p>
    <w:p w14:paraId="15A9D2DC" w14:textId="77777777" w:rsidR="003A4B92" w:rsidRPr="006733FD" w:rsidRDefault="003A4B92" w:rsidP="003A4B92">
      <w:pPr>
        <w:rPr>
          <w:b/>
          <w:bCs/>
        </w:rPr>
      </w:pPr>
      <w:r w:rsidRPr="006733FD">
        <w:rPr>
          <w:b/>
          <w:bCs/>
        </w:rPr>
        <w:lastRenderedPageBreak/>
        <w:t>Sammanfattning:</w:t>
      </w:r>
    </w:p>
    <w:p w14:paraId="2F0B05F5" w14:textId="77777777" w:rsidR="003A4B92" w:rsidRPr="006733FD" w:rsidRDefault="003A4B92" w:rsidP="003A4B92">
      <w:pPr>
        <w:rPr>
          <w:b/>
          <w:bCs/>
        </w:rPr>
      </w:pPr>
      <w:r w:rsidRPr="006733FD">
        <w:rPr>
          <w:b/>
          <w:bCs/>
        </w:rPr>
        <w:t>Vad har vi lärt oss av detta exempel?</w:t>
      </w:r>
    </w:p>
    <w:p w14:paraId="54F05F25" w14:textId="55E5AA91" w:rsidR="003A4B92" w:rsidRDefault="009A005F" w:rsidP="003A4B92">
      <w:pPr>
        <w:pStyle w:val="ListParagraph"/>
        <w:numPr>
          <w:ilvl w:val="0"/>
          <w:numId w:val="7"/>
        </w:numPr>
      </w:pPr>
      <w:r>
        <w:t>Hur man använder klasser för att samla ihop information som hör ihop</w:t>
      </w:r>
      <w:r w:rsidR="000F1A34">
        <w:t>.</w:t>
      </w:r>
    </w:p>
    <w:p w14:paraId="3DDABD20" w14:textId="3F2A5402" w:rsidR="009A005F" w:rsidRDefault="009A005F" w:rsidP="003A4B92">
      <w:pPr>
        <w:pStyle w:val="ListParagraph"/>
        <w:numPr>
          <w:ilvl w:val="0"/>
          <w:numId w:val="7"/>
        </w:numPr>
      </w:pPr>
      <w:r>
        <w:t>Hur man kontrollerar inputs innan man sparar data i listan</w:t>
      </w:r>
      <w:r w:rsidR="000F1A34">
        <w:t>.</w:t>
      </w:r>
    </w:p>
    <w:p w14:paraId="2F84240C" w14:textId="4C539FE8" w:rsidR="009A005F" w:rsidRDefault="005046A0" w:rsidP="003A4B92">
      <w:pPr>
        <w:pStyle w:val="ListParagraph"/>
        <w:numPr>
          <w:ilvl w:val="0"/>
          <w:numId w:val="7"/>
        </w:numPr>
      </w:pPr>
      <w:r>
        <w:t>Att ibland räcker det inte med att koden fungerar, den ska uppfylla regler som finns i den verkliga världen – som bokföringsregler</w:t>
      </w:r>
      <w:r w:rsidR="000F1A34">
        <w:t>.</w:t>
      </w:r>
    </w:p>
    <w:p w14:paraId="7984B37A" w14:textId="48D91DA8" w:rsidR="005046A0" w:rsidRPr="006733FD" w:rsidRDefault="00881D5D" w:rsidP="003A4B92">
      <w:pPr>
        <w:pStyle w:val="ListParagraph"/>
        <w:numPr>
          <w:ilvl w:val="0"/>
          <w:numId w:val="7"/>
        </w:numPr>
      </w:pPr>
      <w:r>
        <w:t>Bra med research innan man börjar skriva kod</w:t>
      </w:r>
      <w:r w:rsidR="000F1A34">
        <w:t>.</w:t>
      </w:r>
    </w:p>
    <w:p w14:paraId="247EF1CC" w14:textId="77777777" w:rsidR="003A4B92" w:rsidRPr="006733FD" w:rsidRDefault="003A4B92" w:rsidP="003A4B92"/>
    <w:p w14:paraId="350EF368" w14:textId="77777777" w:rsidR="00B15C9A" w:rsidRPr="006733FD" w:rsidRDefault="007019C2">
      <w:pPr>
        <w:rPr>
          <w:b/>
          <w:bCs/>
        </w:rPr>
      </w:pPr>
      <w:r w:rsidRPr="006733FD">
        <w:rPr>
          <w:b/>
          <w:bCs/>
        </w:rPr>
        <w:t>Vad kan göras bättre</w:t>
      </w:r>
      <w:r w:rsidR="0096462B" w:rsidRPr="006733FD">
        <w:rPr>
          <w:b/>
          <w:bCs/>
        </w:rPr>
        <w:t>?</w:t>
      </w:r>
    </w:p>
    <w:p w14:paraId="199C9D86" w14:textId="66A4518B" w:rsidR="007019C2" w:rsidRDefault="00881D5D" w:rsidP="00BE2530">
      <w:pPr>
        <w:pStyle w:val="ListParagraph"/>
        <w:numPr>
          <w:ilvl w:val="0"/>
          <w:numId w:val="12"/>
        </w:numPr>
      </w:pPr>
      <w:r>
        <w:t>Programmet kan göras större med fler funktioner</w:t>
      </w:r>
      <w:r w:rsidR="000F1A34">
        <w:t>.</w:t>
      </w:r>
    </w:p>
    <w:p w14:paraId="6D4385B8" w14:textId="4135AE75" w:rsidR="000F1A34" w:rsidRDefault="005445C2" w:rsidP="00891252">
      <w:pPr>
        <w:pStyle w:val="ListParagraph"/>
        <w:numPr>
          <w:ilvl w:val="0"/>
          <w:numId w:val="12"/>
        </w:numPr>
      </w:pPr>
      <w:r>
        <w:t>Inmatning av flera transaktioner på en gång, så att man kan kolla slutsumman på alla innan man sparar</w:t>
      </w:r>
      <w:r w:rsidR="000F1A34">
        <w:t>.</w:t>
      </w:r>
    </w:p>
    <w:p w14:paraId="1C726328" w14:textId="77777777" w:rsidR="00881D5D" w:rsidRPr="006733FD" w:rsidRDefault="00881D5D" w:rsidP="003A4B92"/>
    <w:p w14:paraId="2853CEC2" w14:textId="77777777" w:rsidR="003A4B92" w:rsidRPr="006733FD" w:rsidRDefault="003A4B92" w:rsidP="003A4B92"/>
    <w:sectPr w:rsidR="003A4B92" w:rsidRPr="006733FD" w:rsidSect="00B15C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9A1C" w14:textId="77777777" w:rsidR="00904285" w:rsidRDefault="00904285" w:rsidP="00B15C9A">
      <w:pPr>
        <w:spacing w:after="0" w:line="240" w:lineRule="auto"/>
      </w:pPr>
      <w:r>
        <w:separator/>
      </w:r>
    </w:p>
  </w:endnote>
  <w:endnote w:type="continuationSeparator" w:id="0">
    <w:p w14:paraId="0EAF59EA" w14:textId="77777777" w:rsidR="00904285" w:rsidRDefault="00904285" w:rsidP="00B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5F1D" w14:textId="77777777" w:rsidR="00B15C9A" w:rsidRDefault="00B46E2F">
    <w:pPr>
      <w:pStyle w:val="Footer"/>
      <w:jc w:val="right"/>
    </w:pPr>
    <w:r w:rsidRPr="003A4B92">
      <w:rPr>
        <w:noProof/>
      </w:rPr>
      <w:drawing>
        <wp:anchor distT="0" distB="0" distL="114300" distR="114300" simplePos="0" relativeHeight="251662336" behindDoc="0" locked="0" layoutInCell="1" allowOverlap="1" wp14:anchorId="1D0A2890" wp14:editId="29C2CE38">
          <wp:simplePos x="0" y="0"/>
          <wp:positionH relativeFrom="margin">
            <wp:posOffset>6985</wp:posOffset>
          </wp:positionH>
          <wp:positionV relativeFrom="margin">
            <wp:posOffset>9004935</wp:posOffset>
          </wp:positionV>
          <wp:extent cx="723900" cy="723900"/>
          <wp:effectExtent l="0" t="0" r="0" b="0"/>
          <wp:wrapSquare wrapText="bothSides"/>
          <wp:docPr id="1026" name="Picture 2" descr="Kan vara en bild av text där det står ”CAMPUS MÖLNDAL”">
            <a:extLst xmlns:a="http://schemas.openxmlformats.org/drawingml/2006/main">
              <a:ext uri="{FF2B5EF4-FFF2-40B4-BE49-F238E27FC236}">
                <a16:creationId xmlns:a16="http://schemas.microsoft.com/office/drawing/2014/main" id="{2D804FA7-56F2-4498-8DBD-A5773C4767D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Kan vara en bild av text där det står ”CAMPUS MÖLNDAL”">
                    <a:extLst>
                      <a:ext uri="{FF2B5EF4-FFF2-40B4-BE49-F238E27FC236}">
                        <a16:creationId xmlns:a16="http://schemas.microsoft.com/office/drawing/2014/main" id="{2D804FA7-56F2-4498-8DBD-A5773C4767D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B15C9A">
      <w:t>int</w:t>
    </w:r>
    <w:proofErr w:type="spellEnd"/>
    <w:r w:rsidR="00B15C9A">
      <w:t xml:space="preserve"> page = </w:t>
    </w:r>
    <w:sdt>
      <w:sdtPr>
        <w:id w:val="1042249939"/>
        <w:docPartObj>
          <w:docPartGallery w:val="Page Numbers (Bottom of Page)"/>
          <w:docPartUnique/>
        </w:docPartObj>
      </w:sdtPr>
      <w:sdtContent>
        <w:r w:rsidR="00B15C9A">
          <w:fldChar w:fldCharType="begin"/>
        </w:r>
        <w:r w:rsidR="00B15C9A">
          <w:instrText>PAGE   \* MERGEFORMAT</w:instrText>
        </w:r>
        <w:r w:rsidR="00B15C9A">
          <w:fldChar w:fldCharType="separate"/>
        </w:r>
        <w:r w:rsidR="00B15C9A">
          <w:t>2</w:t>
        </w:r>
        <w:r w:rsidR="00B15C9A">
          <w:fldChar w:fldCharType="end"/>
        </w:r>
        <w:r w:rsidR="00B15C9A">
          <w:t>;</w:t>
        </w:r>
      </w:sdtContent>
    </w:sdt>
    <w:r w:rsidRPr="00B46E2F">
      <w:rPr>
        <w:noProof/>
      </w:rPr>
      <w:t xml:space="preserve"> </w:t>
    </w:r>
  </w:p>
  <w:p w14:paraId="40E1C7E2" w14:textId="77777777" w:rsidR="00B15C9A" w:rsidRDefault="00B46E2F">
    <w:pPr>
      <w:pStyle w:val="Footer"/>
    </w:pPr>
    <w:r w:rsidRPr="003A4B92">
      <w:rPr>
        <w:noProof/>
      </w:rPr>
      <w:drawing>
        <wp:anchor distT="0" distB="0" distL="114300" distR="114300" simplePos="0" relativeHeight="251660288" behindDoc="0" locked="0" layoutInCell="1" allowOverlap="1" wp14:anchorId="316E03C6" wp14:editId="64939D11">
          <wp:simplePos x="0" y="0"/>
          <wp:positionH relativeFrom="margin">
            <wp:posOffset>711835</wp:posOffset>
          </wp:positionH>
          <wp:positionV relativeFrom="margin">
            <wp:posOffset>9302115</wp:posOffset>
          </wp:positionV>
          <wp:extent cx="795655" cy="279400"/>
          <wp:effectExtent l="0" t="0" r="4445" b="6350"/>
          <wp:wrapSquare wrapText="bothSides"/>
          <wp:docPr id="1034" name="Picture 10">
            <a:extLst xmlns:a="http://schemas.openxmlformats.org/drawingml/2006/main">
              <a:ext uri="{FF2B5EF4-FFF2-40B4-BE49-F238E27FC236}">
                <a16:creationId xmlns:a16="http://schemas.microsoft.com/office/drawing/2014/main" id="{2023466F-8044-4297-BBE5-7A2F7A4A57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>
                    <a:extLst>
                      <a:ext uri="{FF2B5EF4-FFF2-40B4-BE49-F238E27FC236}">
                        <a16:creationId xmlns:a16="http://schemas.microsoft.com/office/drawing/2014/main" id="{2023466F-8044-4297-BBE5-7A2F7A4A571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27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C158" w14:textId="77777777" w:rsidR="00904285" w:rsidRDefault="00904285" w:rsidP="00B15C9A">
      <w:pPr>
        <w:spacing w:after="0" w:line="240" w:lineRule="auto"/>
      </w:pPr>
      <w:r>
        <w:separator/>
      </w:r>
    </w:p>
  </w:footnote>
  <w:footnote w:type="continuationSeparator" w:id="0">
    <w:p w14:paraId="75A58AE4" w14:textId="77777777" w:rsidR="00904285" w:rsidRDefault="00904285" w:rsidP="00B1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D90" w14:textId="77777777" w:rsidR="00B15C9A" w:rsidRDefault="007D10F8" w:rsidP="007D10F8">
    <w:pPr>
      <w:pStyle w:val="Header"/>
      <w:jc w:val="right"/>
    </w:pPr>
    <w:r>
      <w:t xml:space="preserve">Campus Mölndal </w:t>
    </w:r>
    <w:r w:rsidR="00B15C9A">
      <w:t>.</w:t>
    </w:r>
    <w:r>
      <w:t>N</w:t>
    </w:r>
    <w:r w:rsidR="00B15C9A">
      <w:t>et 21</w:t>
    </w:r>
    <w:r>
      <w:br/>
    </w:r>
    <w:r w:rsidR="00B15C9A">
      <w:t>Marcus Medina</w:t>
    </w:r>
    <w:r w:rsidR="003A4B9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243"/>
    <w:multiLevelType w:val="hybridMultilevel"/>
    <w:tmpl w:val="D67278D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B7D0C"/>
    <w:multiLevelType w:val="hybridMultilevel"/>
    <w:tmpl w:val="3C701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5FE"/>
    <w:multiLevelType w:val="hybridMultilevel"/>
    <w:tmpl w:val="A0706F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8239C"/>
    <w:multiLevelType w:val="hybridMultilevel"/>
    <w:tmpl w:val="022C963E"/>
    <w:lvl w:ilvl="0" w:tplc="FA566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4333B"/>
    <w:multiLevelType w:val="hybridMultilevel"/>
    <w:tmpl w:val="FF0C36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1BFB"/>
    <w:multiLevelType w:val="hybridMultilevel"/>
    <w:tmpl w:val="1228C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0212B"/>
    <w:multiLevelType w:val="hybridMultilevel"/>
    <w:tmpl w:val="38F8E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3297C"/>
    <w:multiLevelType w:val="hybridMultilevel"/>
    <w:tmpl w:val="05B6604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251423"/>
    <w:multiLevelType w:val="hybridMultilevel"/>
    <w:tmpl w:val="DCAEB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B54BC"/>
    <w:multiLevelType w:val="hybridMultilevel"/>
    <w:tmpl w:val="03201D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C3CBB"/>
    <w:multiLevelType w:val="hybridMultilevel"/>
    <w:tmpl w:val="F0A81E46"/>
    <w:lvl w:ilvl="0" w:tplc="BEE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11C7C"/>
    <w:multiLevelType w:val="hybridMultilevel"/>
    <w:tmpl w:val="2FE4B3B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85"/>
    <w:rsid w:val="00020C4C"/>
    <w:rsid w:val="000850C7"/>
    <w:rsid w:val="000A3D16"/>
    <w:rsid w:val="000B2B8F"/>
    <w:rsid w:val="000C79F9"/>
    <w:rsid w:val="000D4E9B"/>
    <w:rsid w:val="000F0BF3"/>
    <w:rsid w:val="000F1A34"/>
    <w:rsid w:val="00187D0D"/>
    <w:rsid w:val="001B7C09"/>
    <w:rsid w:val="001D1614"/>
    <w:rsid w:val="001F2CF0"/>
    <w:rsid w:val="0021035F"/>
    <w:rsid w:val="00246096"/>
    <w:rsid w:val="002553E0"/>
    <w:rsid w:val="002733E4"/>
    <w:rsid w:val="002C2E4D"/>
    <w:rsid w:val="002C399E"/>
    <w:rsid w:val="002C3C35"/>
    <w:rsid w:val="002D5C2C"/>
    <w:rsid w:val="00354F01"/>
    <w:rsid w:val="003A4B92"/>
    <w:rsid w:val="003D69B1"/>
    <w:rsid w:val="003E79FC"/>
    <w:rsid w:val="004455A3"/>
    <w:rsid w:val="00475BFF"/>
    <w:rsid w:val="004C562A"/>
    <w:rsid w:val="004D28D7"/>
    <w:rsid w:val="004F3055"/>
    <w:rsid w:val="00501E05"/>
    <w:rsid w:val="0050206B"/>
    <w:rsid w:val="005046A0"/>
    <w:rsid w:val="00516E42"/>
    <w:rsid w:val="005445C2"/>
    <w:rsid w:val="00563BAF"/>
    <w:rsid w:val="00581741"/>
    <w:rsid w:val="00596149"/>
    <w:rsid w:val="005B6820"/>
    <w:rsid w:val="005D3884"/>
    <w:rsid w:val="005F645F"/>
    <w:rsid w:val="00633E52"/>
    <w:rsid w:val="006733FD"/>
    <w:rsid w:val="006752BD"/>
    <w:rsid w:val="007019C2"/>
    <w:rsid w:val="00701DB2"/>
    <w:rsid w:val="007078E0"/>
    <w:rsid w:val="00713F95"/>
    <w:rsid w:val="00790CD9"/>
    <w:rsid w:val="007A5AE1"/>
    <w:rsid w:val="007D10F8"/>
    <w:rsid w:val="007D217E"/>
    <w:rsid w:val="007F1F61"/>
    <w:rsid w:val="008268A5"/>
    <w:rsid w:val="00832ED9"/>
    <w:rsid w:val="00842A06"/>
    <w:rsid w:val="00864FA4"/>
    <w:rsid w:val="00881D5D"/>
    <w:rsid w:val="00904285"/>
    <w:rsid w:val="00904A29"/>
    <w:rsid w:val="00926CA2"/>
    <w:rsid w:val="00933AA6"/>
    <w:rsid w:val="00942A45"/>
    <w:rsid w:val="009603FA"/>
    <w:rsid w:val="0096462B"/>
    <w:rsid w:val="00970D28"/>
    <w:rsid w:val="00982404"/>
    <w:rsid w:val="0099509D"/>
    <w:rsid w:val="009A005F"/>
    <w:rsid w:val="009B7F6E"/>
    <w:rsid w:val="009F021A"/>
    <w:rsid w:val="00A16B0B"/>
    <w:rsid w:val="00A47A06"/>
    <w:rsid w:val="00A62680"/>
    <w:rsid w:val="00A63A80"/>
    <w:rsid w:val="00AB4E15"/>
    <w:rsid w:val="00AC119D"/>
    <w:rsid w:val="00AE0F37"/>
    <w:rsid w:val="00B15C9A"/>
    <w:rsid w:val="00B46E2F"/>
    <w:rsid w:val="00BB5684"/>
    <w:rsid w:val="00BC3409"/>
    <w:rsid w:val="00BD28BC"/>
    <w:rsid w:val="00BE2530"/>
    <w:rsid w:val="00BF140F"/>
    <w:rsid w:val="00C05337"/>
    <w:rsid w:val="00C10541"/>
    <w:rsid w:val="00C10A89"/>
    <w:rsid w:val="00C368E4"/>
    <w:rsid w:val="00C65CC6"/>
    <w:rsid w:val="00C81419"/>
    <w:rsid w:val="00D02DB8"/>
    <w:rsid w:val="00D520A3"/>
    <w:rsid w:val="00D57CA8"/>
    <w:rsid w:val="00DA127C"/>
    <w:rsid w:val="00DD3EE8"/>
    <w:rsid w:val="00DE490F"/>
    <w:rsid w:val="00E0614F"/>
    <w:rsid w:val="00E12962"/>
    <w:rsid w:val="00E1708C"/>
    <w:rsid w:val="00E424A4"/>
    <w:rsid w:val="00E5066A"/>
    <w:rsid w:val="00E5425B"/>
    <w:rsid w:val="00E55871"/>
    <w:rsid w:val="00E640C9"/>
    <w:rsid w:val="00E97214"/>
    <w:rsid w:val="00ED0108"/>
    <w:rsid w:val="00EF141E"/>
    <w:rsid w:val="00F605C6"/>
    <w:rsid w:val="00F6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CBC1D"/>
  <w15:docId w15:val="{B22B9CFD-12F5-4D2C-9943-2374DDE4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5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5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9A"/>
  </w:style>
  <w:style w:type="paragraph" w:styleId="Footer">
    <w:name w:val="footer"/>
    <w:basedOn w:val="Normal"/>
    <w:link w:val="FooterChar"/>
    <w:uiPriority w:val="99"/>
    <w:unhideWhenUsed/>
    <w:rsid w:val="00B15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9A"/>
  </w:style>
  <w:style w:type="paragraph" w:styleId="NormalWeb">
    <w:name w:val="Normal (Web)"/>
    <w:basedOn w:val="Normal"/>
    <w:uiPriority w:val="99"/>
    <w:semiHidden/>
    <w:unhideWhenUsed/>
    <w:rsid w:val="00B4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GridTable2-Accent3">
    <w:name w:val="Grid Table 2 Accent 3"/>
    <w:basedOn w:val="TableNormal"/>
    <w:uiPriority w:val="47"/>
    <w:rsid w:val="007D10F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97214"/>
    <w:rPr>
      <w:color w:val="808080"/>
    </w:rPr>
  </w:style>
  <w:style w:type="table" w:styleId="TableGrid">
    <w:name w:val="Table Grid"/>
    <w:basedOn w:val="TableNormal"/>
    <w:uiPriority w:val="39"/>
    <w:rsid w:val="00E0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61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3FD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GridTable1Light">
    <w:name w:val="Grid Table 1 Light"/>
    <w:basedOn w:val="TableNormal"/>
    <w:uiPriority w:val="46"/>
    <w:rsid w:val="006733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82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08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tnox.se/blogg/vad-ar-debet-och-kred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cu\OneDrive%20-%20Software%20Skills%20International%20AB\Dokument\Custom%20Office%20Templates\Kod&#246;vning%20f&#246;r%20net21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312B5-73FB-489D-9B26-F07F072D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Kodövning för net21</Template>
  <TotalTime>438</TotalTime>
  <Pages>11</Pages>
  <Words>2276</Words>
  <Characters>12974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Medina</dc:creator>
  <cp:keywords/>
  <dc:description/>
  <cp:lastModifiedBy>Marcus Medina</cp:lastModifiedBy>
  <cp:revision>86</cp:revision>
  <dcterms:created xsi:type="dcterms:W3CDTF">2021-09-22T10:15:00Z</dcterms:created>
  <dcterms:modified xsi:type="dcterms:W3CDTF">2021-09-22T20:04:00Z</dcterms:modified>
</cp:coreProperties>
</file>